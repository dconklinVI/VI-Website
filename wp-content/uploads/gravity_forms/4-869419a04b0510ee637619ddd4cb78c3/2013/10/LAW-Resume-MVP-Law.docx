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word/glossary/webSettings.xml" ContentType="application/vnd.openxmlformats-officedocument.wordprocessingml.webSettings+xml"/>
  <Default Extension="xml" ContentType="application/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glossary/document.xml" ContentType="application/vnd.openxmlformats-officedocument.wordprocessingml.document.glossary+xml"/>
  <Override PartName="/word/header2.xml" ContentType="application/vnd.openxmlformats-officedocument.wordprocessingml.header+xml"/>
  <Default Extension="jpeg" ContentType="image/jpeg"/>
  <Override PartName="/word/settings.xml" ContentType="application/vnd.openxmlformats-officedocument.wordprocessingml.settings+xml"/>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80C" w:rsidRDefault="009A380C" w:rsidP="009A380C">
      <w:pPr>
        <w:pStyle w:val="Heading1"/>
      </w:pPr>
      <w:r>
        <w:t>Education</w:t>
      </w:r>
    </w:p>
    <w:p w:rsidR="009A380C" w:rsidRDefault="0029096F" w:rsidP="009A380C">
      <w:pPr>
        <w:pStyle w:val="Heading2"/>
      </w:pPr>
      <w:sdt>
        <w:sdtPr>
          <w:id w:val="9459748"/>
          <w:placeholder>
            <w:docPart w:val="9041ADC8DA3E744B926CF1376BB174DC"/>
          </w:placeholder>
        </w:sdtPr>
        <w:sdtContent>
          <w:r w:rsidR="009A380C">
            <w:t>Oklahoma City University School of Law</w:t>
          </w:r>
        </w:sdtContent>
      </w:sdt>
      <w:r w:rsidR="007E1FCF">
        <w:tab/>
        <w:t>August 2009 – December 2012</w:t>
      </w:r>
    </w:p>
    <w:sdt>
      <w:sdtPr>
        <w:id w:val="9459749"/>
        <w:placeholder>
          <w:docPart w:val="BD8F50BD99120A4588143812C125434E"/>
        </w:placeholder>
      </w:sdtPr>
      <w:sdtContent>
        <w:p w:rsidR="005D3D7B" w:rsidRDefault="009A380C" w:rsidP="0051139E">
          <w:pPr>
            <w:pStyle w:val="BodyText"/>
            <w:spacing w:after="60"/>
          </w:pPr>
          <w:r>
            <w:tab/>
            <w:t xml:space="preserve">- </w:t>
          </w:r>
          <w:r w:rsidR="005D3D7B">
            <w:t>Juris Doctor</w:t>
          </w:r>
        </w:p>
        <w:p w:rsidR="009A380C" w:rsidRDefault="005D3D7B" w:rsidP="005D3D7B">
          <w:pPr>
            <w:pStyle w:val="BodyText"/>
            <w:spacing w:after="60"/>
            <w:ind w:firstLine="720"/>
          </w:pPr>
          <w:r>
            <w:t xml:space="preserve">- </w:t>
          </w:r>
          <w:r w:rsidR="00BB3748">
            <w:t>Me</w:t>
          </w:r>
          <w:r w:rsidR="00ED28EA">
            <w:t>mber of Oklahoma Bar</w:t>
          </w:r>
          <w:r w:rsidR="00BB3748">
            <w:t xml:space="preserve"> in good standing</w:t>
          </w:r>
        </w:p>
        <w:p w:rsidR="009A380C" w:rsidRDefault="005D3D7B" w:rsidP="0051139E">
          <w:pPr>
            <w:pStyle w:val="BodyText"/>
            <w:spacing w:after="60"/>
          </w:pPr>
          <w:r>
            <w:tab/>
            <w:t>- Dean’s List</w:t>
          </w:r>
        </w:p>
        <w:p w:rsidR="009A380C" w:rsidRDefault="005D3D7B" w:rsidP="0051139E">
          <w:pPr>
            <w:pStyle w:val="BodyText"/>
            <w:spacing w:after="60"/>
          </w:pPr>
          <w:r>
            <w:tab/>
            <w:t>- CALI Award</w:t>
          </w:r>
          <w:r w:rsidR="008D5691">
            <w:t xml:space="preserve"> – Legal Research &amp; Writing</w:t>
          </w:r>
        </w:p>
        <w:p w:rsidR="009A380C" w:rsidRDefault="009A380C" w:rsidP="0051139E">
          <w:pPr>
            <w:pStyle w:val="BodyText"/>
            <w:spacing w:after="60"/>
          </w:pPr>
          <w:r>
            <w:tab/>
            <w:t>- Advanced to 3</w:t>
          </w:r>
          <w:r w:rsidRPr="000C7F79">
            <w:rPr>
              <w:vertAlign w:val="superscript"/>
            </w:rPr>
            <w:t>rd</w:t>
          </w:r>
          <w:r>
            <w:t xml:space="preserve"> </w:t>
          </w:r>
          <w:r w:rsidR="005D3D7B">
            <w:t>round of Moot Court competition</w:t>
          </w:r>
        </w:p>
        <w:p w:rsidR="009A380C" w:rsidRDefault="009A380C" w:rsidP="0051139E">
          <w:pPr>
            <w:pStyle w:val="BodyText"/>
            <w:spacing w:after="60"/>
          </w:pPr>
          <w:r>
            <w:tab/>
            <w:t>- Nom</w:t>
          </w:r>
          <w:r w:rsidR="00BB3748">
            <w:t>inated to be an Academic Fellow</w:t>
          </w:r>
        </w:p>
      </w:sdtContent>
    </w:sdt>
    <w:p w:rsidR="009A380C" w:rsidRDefault="0029096F" w:rsidP="009A380C">
      <w:pPr>
        <w:pStyle w:val="Heading2"/>
      </w:pPr>
      <w:sdt>
        <w:sdtPr>
          <w:id w:val="9459752"/>
          <w:placeholder>
            <w:docPart w:val="F39E792AECC0E04F9C1869E608DEC678"/>
          </w:placeholder>
        </w:sdtPr>
        <w:sdtContent>
          <w:r w:rsidR="009A380C">
            <w:t>University of Texas at Austin</w:t>
          </w:r>
        </w:sdtContent>
      </w:sdt>
      <w:r w:rsidR="009A380C">
        <w:tab/>
        <w:t>August 1999 – August 2003</w:t>
      </w:r>
    </w:p>
    <w:sdt>
      <w:sdtPr>
        <w:id w:val="9459753"/>
        <w:placeholder>
          <w:docPart w:val="97C9CF2C532BA143BB6D74BA3F7B0A7D"/>
        </w:placeholder>
      </w:sdtPr>
      <w:sdtContent>
        <w:p w:rsidR="009A380C" w:rsidRDefault="009A380C" w:rsidP="0051139E">
          <w:pPr>
            <w:pStyle w:val="BodyText"/>
            <w:spacing w:after="60"/>
          </w:pPr>
          <w:r>
            <w:tab/>
            <w:t>- Bachelor of Journalism</w:t>
          </w:r>
        </w:p>
        <w:p w:rsidR="009A380C" w:rsidRDefault="009A380C" w:rsidP="0051139E">
          <w:pPr>
            <w:pStyle w:val="BodyText"/>
            <w:spacing w:after="60"/>
            <w:ind w:left="720"/>
          </w:pPr>
          <w:r>
            <w:t>- Named to a 15-student group to represent UT at a national student leadership conference in 2002</w:t>
          </w:r>
        </w:p>
      </w:sdtContent>
    </w:sdt>
    <w:p w:rsidR="00805AA4" w:rsidRDefault="00805AA4">
      <w:pPr>
        <w:pStyle w:val="Heading1"/>
      </w:pPr>
      <w:r>
        <w:t>Experience</w:t>
      </w:r>
    </w:p>
    <w:p w:rsidR="00A319C8" w:rsidRDefault="0029096F" w:rsidP="00A319C8">
      <w:pPr>
        <w:pStyle w:val="Heading2"/>
      </w:pPr>
      <w:sdt>
        <w:sdtPr>
          <w:id w:val="9459739"/>
          <w:placeholder>
            <w:docPart w:val="A34337D998A9A444A298D24ABD0CF487"/>
          </w:placeholder>
        </w:sdtPr>
        <w:sdtContent>
          <w:sdt>
            <w:sdtPr>
              <w:id w:val="70160243"/>
              <w:placeholder>
                <w:docPart w:val="2812036C17C6264385F7B3C1B8E19DC6"/>
              </w:placeholder>
            </w:sdtPr>
            <w:sdtContent>
              <w:r w:rsidR="00A319C8">
                <w:t>MVP Law</w:t>
              </w:r>
              <w:r w:rsidR="00A632C0">
                <w:t>, LLC</w:t>
              </w:r>
            </w:sdtContent>
          </w:sdt>
          <w:r w:rsidR="00A319C8">
            <w:tab/>
            <w:t>June 2013 – current</w:t>
          </w:r>
        </w:sdtContent>
      </w:sdt>
    </w:p>
    <w:p w:rsidR="006970DF" w:rsidRDefault="00A319C8" w:rsidP="006970DF">
      <w:pPr>
        <w:pStyle w:val="BodyText"/>
        <w:spacing w:after="60"/>
        <w:ind w:left="720"/>
      </w:pPr>
      <w:r>
        <w:t xml:space="preserve">- </w:t>
      </w:r>
      <w:r w:rsidR="00A632C0">
        <w:t>I am a solo practitioner working as a plaintiff’s attorney on personal injury cases, a plaintiff’s attorney in the Worker’s Compensation Court, and I help people with wills and probate proceedings</w:t>
      </w:r>
      <w:r w:rsidR="006970DF">
        <w:t>.</w:t>
      </w:r>
    </w:p>
    <w:p w:rsidR="006970DF" w:rsidRDefault="006970DF" w:rsidP="006970DF">
      <w:pPr>
        <w:pStyle w:val="Heading2"/>
      </w:pPr>
      <w:sdt>
        <w:sdtPr>
          <w:id w:val="10874327"/>
          <w:placeholder>
            <w:docPart w:val="8CF26B56F3682A4E80B83358C976A068"/>
          </w:placeholder>
        </w:sdtPr>
        <w:sdtContent>
          <w:r>
            <w:t>KSBI-TV</w:t>
          </w:r>
        </w:sdtContent>
      </w:sdt>
      <w:r>
        <w:tab/>
        <w:t>September 2011 – May 2013</w:t>
      </w:r>
    </w:p>
    <w:sdt>
      <w:sdtPr>
        <w:id w:val="10874328"/>
        <w:placeholder>
          <w:docPart w:val="11300463464E884CB8A9736BF900E6CB"/>
        </w:placeholder>
      </w:sdtPr>
      <w:sdtContent>
        <w:p w:rsidR="006970DF" w:rsidRDefault="006970DF" w:rsidP="006970DF">
          <w:pPr>
            <w:pStyle w:val="BodyText"/>
            <w:spacing w:after="60"/>
          </w:pPr>
          <w:r>
            <w:tab/>
            <w:t>- Employed as an anchor/manager full-time</w:t>
          </w:r>
        </w:p>
        <w:p w:rsidR="00A319C8" w:rsidRDefault="006970DF" w:rsidP="006970DF">
          <w:pPr>
            <w:pStyle w:val="BodyText"/>
            <w:spacing w:after="60"/>
            <w:ind w:firstLine="720"/>
          </w:pPr>
          <w:r>
            <w:t>- On-air host of live, ad-lib, 30-minute television show</w:t>
          </w:r>
        </w:p>
      </w:sdtContent>
    </w:sdt>
    <w:p w:rsidR="00A319C8" w:rsidRDefault="0029096F" w:rsidP="00A319C8">
      <w:pPr>
        <w:pStyle w:val="Heading2"/>
      </w:pPr>
      <w:sdt>
        <w:sdtPr>
          <w:id w:val="9459744"/>
          <w:placeholder>
            <w:docPart w:val="9D528E8C90BA3B47B8E4058DD32A600F"/>
          </w:placeholder>
        </w:sdtPr>
        <w:sdtContent>
          <w:r w:rsidR="00A319C8">
            <w:t xml:space="preserve">KOKH-TV </w:t>
          </w:r>
          <w:r w:rsidR="00EC71A5">
            <w:t>(</w:t>
          </w:r>
          <w:r w:rsidR="00A319C8">
            <w:t>FOX 25</w:t>
          </w:r>
          <w:r w:rsidR="00EC71A5">
            <w:t>)</w:t>
          </w:r>
        </w:sdtContent>
      </w:sdt>
      <w:r w:rsidR="00A319C8">
        <w:tab/>
        <w:t>August 2010 – September 2011</w:t>
      </w:r>
    </w:p>
    <w:sdt>
      <w:sdtPr>
        <w:id w:val="9459745"/>
        <w:placeholder>
          <w:docPart w:val="B1E5F9A53E973C4D95B7C5CE8E1B1FE0"/>
        </w:placeholder>
      </w:sdtPr>
      <w:sdtContent>
        <w:p w:rsidR="00A319C8" w:rsidRDefault="00A319C8" w:rsidP="00A319C8">
          <w:pPr>
            <w:pStyle w:val="BodyText"/>
            <w:spacing w:after="60"/>
          </w:pPr>
          <w:r>
            <w:tab/>
            <w:t>- Employed as a</w:t>
          </w:r>
          <w:r w:rsidR="006970DF">
            <w:t>n on-air</w:t>
          </w:r>
          <w:r>
            <w:t xml:space="preserve"> reporter full-time</w:t>
          </w:r>
        </w:p>
        <w:p w:rsidR="00A319C8" w:rsidRDefault="0029096F" w:rsidP="00A319C8">
          <w:pPr>
            <w:pStyle w:val="BodyText"/>
            <w:spacing w:after="60"/>
            <w:ind w:firstLine="720"/>
          </w:pPr>
        </w:p>
      </w:sdtContent>
    </w:sdt>
    <w:p w:rsidR="00805AA4" w:rsidRDefault="00805AA4" w:rsidP="00A319C8">
      <w:pPr>
        <w:pStyle w:val="Heading2"/>
      </w:pPr>
      <w:r>
        <w:t>Dallas County Public Defender’s Office</w:t>
      </w:r>
      <w:r>
        <w:tab/>
        <w:t>May 2010 – August 2010</w:t>
      </w:r>
    </w:p>
    <w:sdt>
      <w:sdtPr>
        <w:id w:val="9459741"/>
        <w:placeholder>
          <w:docPart w:val="1ECC263672DBE84BBDDDCF2E374BB29A"/>
        </w:placeholder>
      </w:sdtPr>
      <w:sdtContent>
        <w:p w:rsidR="00BA01B7" w:rsidRDefault="00BA01B7" w:rsidP="00914925">
          <w:pPr>
            <w:pStyle w:val="BodyText"/>
            <w:spacing w:after="60"/>
          </w:pPr>
          <w:r>
            <w:tab/>
            <w:t>- Intern in the Assault/Family Violence court</w:t>
          </w:r>
        </w:p>
        <w:p w:rsidR="00BA01B7" w:rsidRDefault="00BA01B7" w:rsidP="00914925">
          <w:pPr>
            <w:pStyle w:val="BodyText"/>
            <w:spacing w:after="60"/>
            <w:ind w:firstLine="720"/>
          </w:pPr>
          <w:r>
            <w:t>- Assisted P.D. in consulting with clients both on the jail chain and clients on bond</w:t>
          </w:r>
        </w:p>
        <w:p w:rsidR="00BA01B7" w:rsidRDefault="00BA01B7" w:rsidP="00914925">
          <w:pPr>
            <w:pStyle w:val="BodyText"/>
            <w:spacing w:after="60"/>
            <w:ind w:firstLine="720"/>
          </w:pPr>
          <w:r>
            <w:t>- Assisted in discussions between the P.D. and the D.A.’s assigned to that court</w:t>
          </w:r>
        </w:p>
        <w:p w:rsidR="00805AA4" w:rsidRDefault="00BA01B7" w:rsidP="00914925">
          <w:pPr>
            <w:pStyle w:val="BodyText"/>
            <w:spacing w:after="60"/>
            <w:ind w:firstLine="720"/>
          </w:pPr>
          <w:r>
            <w:t>- Assisted the P.D</w:t>
          </w:r>
          <w:r w:rsidR="009B293B">
            <w:t>.</w:t>
          </w:r>
          <w:r>
            <w:t xml:space="preserve"> during trials with information organization and witness interrogation</w:t>
          </w:r>
        </w:p>
      </w:sdtContent>
    </w:sdt>
    <w:p w:rsidR="009A380C" w:rsidRDefault="009A380C" w:rsidP="00914925">
      <w:pPr>
        <w:pStyle w:val="BodyText"/>
        <w:spacing w:after="60"/>
        <w:ind w:firstLine="720"/>
      </w:pPr>
    </w:p>
    <w:p w:rsidR="00805AA4" w:rsidRDefault="00CD1DC7" w:rsidP="00CD1DC7">
      <w:pPr>
        <w:pStyle w:val="Heading1"/>
        <w:ind w:left="0" w:firstLine="0"/>
      </w:pPr>
      <w:r>
        <w:t>References</w:t>
      </w:r>
    </w:p>
    <w:sdt>
      <w:sdtPr>
        <w:id w:val="9459754"/>
        <w:placeholder>
          <w:docPart w:val="14011316C3041248B1484C0A00F86638"/>
        </w:placeholder>
      </w:sdtPr>
      <w:sdtContent>
        <w:p w:rsidR="009044D6" w:rsidRDefault="00A319C8" w:rsidP="00536882">
          <w:pPr>
            <w:pStyle w:val="BodyText"/>
            <w:spacing w:after="60"/>
          </w:pPr>
          <w:r>
            <w:t>Thomas Steece</w:t>
          </w:r>
          <w:r w:rsidR="00EC71A5">
            <w:t>, Founding Attorney</w:t>
          </w:r>
          <w:r w:rsidR="00EC71A5">
            <w:tab/>
          </w:r>
          <w:r w:rsidR="005E4E7F">
            <w:tab/>
          </w:r>
          <w:r w:rsidR="005E4E7F">
            <w:tab/>
          </w:r>
          <w:r w:rsidR="00703006">
            <w:tab/>
          </w:r>
          <w:r w:rsidR="00844833">
            <w:t>Jace Powell, Asst. District Attorney</w:t>
          </w:r>
        </w:p>
        <w:p w:rsidR="00675B45" w:rsidRDefault="00EC71A5" w:rsidP="00536882">
          <w:pPr>
            <w:pStyle w:val="BodyText"/>
            <w:spacing w:after="60"/>
          </w:pPr>
          <w:r>
            <w:t>Oklahoma Legal Services, PLLC</w:t>
          </w:r>
          <w:r>
            <w:tab/>
          </w:r>
          <w:r w:rsidR="005E4E7F">
            <w:tab/>
          </w:r>
          <w:r w:rsidR="005E4E7F">
            <w:tab/>
          </w:r>
          <w:r w:rsidR="00703006">
            <w:tab/>
          </w:r>
          <w:r w:rsidR="00844833">
            <w:t>Tulsa County District Attorney’s Office</w:t>
          </w:r>
        </w:p>
      </w:sdtContent>
    </w:sdt>
    <w:p w:rsidR="00EA3DE7" w:rsidRDefault="009D48DE" w:rsidP="00536882">
      <w:pPr>
        <w:pStyle w:val="BodyText"/>
        <w:spacing w:after="60"/>
      </w:pPr>
      <w:r>
        <w:t xml:space="preserve">e-mail: </w:t>
      </w:r>
      <w:hyperlink r:id="rId7" w:history="1">
        <w:r w:rsidR="00EC71A5" w:rsidRPr="00EC71A5">
          <w:rPr>
            <w:rStyle w:val="Hyperlink"/>
            <w:color w:val="800000"/>
          </w:rPr>
          <w:t>tom@oklalegalservices.com</w:t>
        </w:r>
      </w:hyperlink>
      <w:r w:rsidR="005E4E7F" w:rsidRPr="00EC71A5">
        <w:rPr>
          <w:color w:val="800000"/>
        </w:rPr>
        <w:tab/>
      </w:r>
      <w:r w:rsidR="005E4E7F">
        <w:tab/>
      </w:r>
      <w:r w:rsidR="00703006">
        <w:tab/>
      </w:r>
      <w:r w:rsidR="00EC71A5">
        <w:tab/>
      </w:r>
      <w:r w:rsidR="005E4E7F">
        <w:t xml:space="preserve">e-mail: </w:t>
      </w:r>
      <w:hyperlink r:id="rId8" w:history="1">
        <w:r w:rsidR="00844833">
          <w:rPr>
            <w:rStyle w:val="Hyperlink"/>
            <w:color w:val="7E0D1F" w:themeColor="accent1" w:themeShade="BF"/>
          </w:rPr>
          <w:t>jace6487@yahoo</w:t>
        </w:r>
        <w:r w:rsidR="00C46077" w:rsidRPr="006E203A">
          <w:rPr>
            <w:rStyle w:val="Hyperlink"/>
            <w:color w:val="7E0D1F" w:themeColor="accent1" w:themeShade="BF"/>
          </w:rPr>
          <w:t>.com</w:t>
        </w:r>
      </w:hyperlink>
    </w:p>
    <w:p w:rsidR="00805AA4" w:rsidRDefault="00EC71A5" w:rsidP="00536882">
      <w:pPr>
        <w:pStyle w:val="BodyText"/>
        <w:spacing w:after="60"/>
      </w:pPr>
      <w:r>
        <w:t>Office: 405-943-8300</w:t>
      </w:r>
      <w:r w:rsidR="005E4E7F">
        <w:tab/>
      </w:r>
      <w:r w:rsidR="005E4E7F">
        <w:tab/>
      </w:r>
      <w:r w:rsidR="005E4E7F">
        <w:tab/>
      </w:r>
      <w:r w:rsidR="005E4E7F">
        <w:tab/>
      </w:r>
      <w:r w:rsidR="005E4E7F">
        <w:tab/>
      </w:r>
      <w:r w:rsidR="00703006">
        <w:tab/>
      </w:r>
      <w:r w:rsidR="00844833">
        <w:t>Cell: 940-390-7550</w:t>
      </w:r>
    </w:p>
    <w:sectPr w:rsidR="00805AA4" w:rsidSect="00805AA4">
      <w:headerReference w:type="default" r:id="rId9"/>
      <w:footerReference w:type="default" r:id="rId10"/>
      <w:headerReference w:type="first" r:id="rId11"/>
      <w:pgSz w:w="12240" w:h="15840"/>
      <w:pgMar w:top="720" w:right="720" w:bottom="720" w:left="72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32C0" w:rsidRDefault="00A632C0">
      <w:r>
        <w:separator/>
      </w:r>
    </w:p>
  </w:endnote>
  <w:endnote w:type="continuationSeparator" w:id="0">
    <w:p w:rsidR="00A632C0" w:rsidRDefault="00A632C0">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32C0" w:rsidRDefault="00A632C0">
    <w:pPr>
      <w:pStyle w:val="Footer"/>
    </w:pPr>
    <w:fldSimple w:instr=" Page ">
      <w:r w:rsidR="006970DF">
        <w:rPr>
          <w:noProof/>
        </w:rPr>
        <w:t>2</w:t>
      </w:r>
    </w:fldSimple>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32C0" w:rsidRDefault="00A632C0">
      <w:r>
        <w:separator/>
      </w:r>
    </w:p>
  </w:footnote>
  <w:footnote w:type="continuationSeparator" w:id="0">
    <w:p w:rsidR="00A632C0" w:rsidRDefault="00A632C0">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10188"/>
      <w:gridCol w:w="720"/>
    </w:tblGrid>
    <w:tr w:rsidR="00A632C0">
      <w:trPr>
        <w:trHeight w:val="720"/>
      </w:trPr>
      <w:tc>
        <w:tcPr>
          <w:tcW w:w="10188" w:type="dxa"/>
          <w:vAlign w:val="center"/>
        </w:tcPr>
        <w:p w:rsidR="00A632C0" w:rsidRDefault="00A632C0"/>
      </w:tc>
      <w:tc>
        <w:tcPr>
          <w:tcW w:w="720" w:type="dxa"/>
          <w:shd w:val="clear" w:color="auto" w:fill="A9122A" w:themeFill="accent1"/>
          <w:vAlign w:val="center"/>
        </w:tcPr>
        <w:p w:rsidR="00A632C0" w:rsidRDefault="00A632C0"/>
      </w:tc>
    </w:tr>
  </w:tbl>
  <w:p w:rsidR="00A632C0" w:rsidRDefault="00A632C0">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8510"/>
      <w:gridCol w:w="2506"/>
    </w:tblGrid>
    <w:tr w:rsidR="00A632C0">
      <w:tc>
        <w:tcPr>
          <w:tcW w:w="9288" w:type="dxa"/>
          <w:vAlign w:val="center"/>
        </w:tcPr>
        <w:p w:rsidR="00A632C0" w:rsidRDefault="00A632C0">
          <w:pPr>
            <w:pStyle w:val="Title"/>
          </w:pPr>
          <w:r>
            <w:fldChar w:fldCharType="begin"/>
          </w:r>
          <w:r>
            <w:instrText xml:space="preserve"> PLACEHOLDER </w:instrText>
          </w:r>
          <w:r>
            <w:fldChar w:fldCharType="begin"/>
          </w:r>
          <w:r>
            <w:instrText xml:space="preserve"> IF </w:instrText>
          </w:r>
          <w:fldSimple w:instr=" USERNAME ">
            <w:r>
              <w:rPr>
                <w:noProof/>
              </w:rPr>
              <w:instrText>Mark Van Paasschen</w:instrText>
            </w:r>
          </w:fldSimple>
          <w:r>
            <w:instrText xml:space="preserve">="" "[Your Name]" </w:instrText>
          </w:r>
          <w:fldSimple w:instr=" USERNAME ">
            <w:r>
              <w:rPr>
                <w:noProof/>
              </w:rPr>
              <w:instrText>Mark Van Paasschen</w:instrText>
            </w:r>
          </w:fldSimple>
          <w:r>
            <w:fldChar w:fldCharType="separate"/>
          </w:r>
          <w:r>
            <w:rPr>
              <w:noProof/>
            </w:rPr>
            <w:instrText>Mark Van Paasschen</w:instrText>
          </w:r>
          <w:r>
            <w:fldChar w:fldCharType="end"/>
          </w:r>
          <w:r>
            <w:instrText xml:space="preserve"> \* MERGEFORMAT</w:instrText>
          </w:r>
          <w:r>
            <w:fldChar w:fldCharType="separate"/>
          </w:r>
          <w:r w:rsidR="009B293B">
            <w:t>Mark</w:t>
          </w:r>
          <w:r w:rsidR="009B293B">
            <w:rPr>
              <w:noProof/>
            </w:rPr>
            <w:t xml:space="preserve"> Van Paasschen</w:t>
          </w:r>
          <w:r>
            <w:fldChar w:fldCharType="end"/>
          </w:r>
          <w:r>
            <w:t>, J.D.</w:t>
          </w:r>
        </w:p>
        <w:p w:rsidR="00A632C0" w:rsidRDefault="00A632C0" w:rsidP="00D42EB3">
          <w:pPr>
            <w:pStyle w:val="ContactDetails"/>
          </w:pPr>
          <w:r>
            <w:t xml:space="preserve">12313 Hidden Forest Blvd. </w:t>
          </w:r>
          <w:r>
            <w:sym w:font="Wingdings 2" w:char="F097"/>
          </w:r>
          <w:r>
            <w:t xml:space="preserve"> Oklahoma City, </w:t>
          </w:r>
          <w:r>
            <w:fldChar w:fldCharType="begin"/>
          </w:r>
          <w:r>
            <w:instrText xml:space="preserve"> PLACEHOLDER </w:instrText>
          </w:r>
          <w:r>
            <w:fldChar w:fldCharType="begin"/>
          </w:r>
          <w:r>
            <w:instrText xml:space="preserve"> IF </w:instrText>
          </w:r>
          <w:fldSimple w:instr=" USERPROPERTY WorkState ">
            <w:r>
              <w:rPr>
                <w:noProof/>
              </w:rPr>
              <w:instrText>OK</w:instrText>
            </w:r>
          </w:fldSimple>
          <w:r>
            <w:instrText xml:space="preserve">="" "[State]"  </w:instrText>
          </w:r>
          <w:fldSimple w:instr=" USERPROPERTY WorkState ">
            <w:r>
              <w:rPr>
                <w:noProof/>
              </w:rPr>
              <w:instrText>OK</w:instrText>
            </w:r>
          </w:fldSimple>
          <w:r>
            <w:fldChar w:fldCharType="separate"/>
          </w:r>
          <w:r>
            <w:rPr>
              <w:noProof/>
            </w:rPr>
            <w:instrText>OK</w:instrText>
          </w:r>
          <w:r>
            <w:fldChar w:fldCharType="end"/>
          </w:r>
          <w:r>
            <w:instrText xml:space="preserve"> \* MERGEFORMAT</w:instrText>
          </w:r>
          <w:r>
            <w:fldChar w:fldCharType="separate"/>
          </w:r>
          <w:r w:rsidR="009B293B">
            <w:t>OK</w:t>
          </w:r>
          <w:r>
            <w:fldChar w:fldCharType="end"/>
          </w:r>
          <w:r>
            <w:t xml:space="preserve"> 73142</w:t>
          </w:r>
          <w:r>
            <w:br/>
            <w:t xml:space="preserve">Phone: 405-726-0726 </w:t>
          </w:r>
          <w:r>
            <w:sym w:font="Wingdings 2" w:char="F097"/>
          </w:r>
          <w:r>
            <w:t xml:space="preserve"> E-Mail: mark@mvplawok.com </w:t>
          </w:r>
        </w:p>
        <w:p w:rsidR="00A632C0" w:rsidRDefault="00A632C0" w:rsidP="00D42EB3">
          <w:pPr>
            <w:pStyle w:val="ContactDetails"/>
          </w:pPr>
          <w:r>
            <w:t>OK Bar #: 31431</w:t>
          </w:r>
        </w:p>
      </w:tc>
      <w:tc>
        <w:tcPr>
          <w:tcW w:w="1728" w:type="dxa"/>
          <w:vAlign w:val="center"/>
        </w:tcPr>
        <w:p w:rsidR="00A632C0" w:rsidRDefault="00A632C0">
          <w:pPr>
            <w:pStyle w:val="Initials"/>
          </w:pPr>
          <w:r>
            <w:t>MVP</w:t>
          </w:r>
        </w:p>
      </w:tc>
    </w:tr>
  </w:tbl>
  <w:p w:rsidR="00A632C0" w:rsidRDefault="00A632C0"/>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attachedTemplate r:id="rId1"/>
  <w:doNotTrackMoves/>
  <w:defaultTabStop w:val="720"/>
  <w:characterSpacingControl w:val="doNotCompress"/>
  <w:savePreviewPicture/>
  <w:footnotePr>
    <w:footnote w:id="-1"/>
    <w:footnote w:id="0"/>
  </w:footnotePr>
  <w:endnotePr>
    <w:endnote w:id="-1"/>
    <w:endnote w:id="0"/>
  </w:endnotePr>
  <w:compat>
    <w:useFELayout/>
  </w:compat>
  <w:docVars>
    <w:docVar w:name="ShowDynamicGuides" w:val="1"/>
    <w:docVar w:name="ShowMarginGuides" w:val="0"/>
    <w:docVar w:name="ShowOutlines" w:val="0"/>
    <w:docVar w:name="ShowStaticGuides" w:val="0"/>
  </w:docVars>
  <w:rsids>
    <w:rsidRoot w:val="00E46047"/>
    <w:rsid w:val="00092111"/>
    <w:rsid w:val="00094BF2"/>
    <w:rsid w:val="000C7F79"/>
    <w:rsid w:val="0019052F"/>
    <w:rsid w:val="001B30B5"/>
    <w:rsid w:val="001B5D92"/>
    <w:rsid w:val="00247DB4"/>
    <w:rsid w:val="00253646"/>
    <w:rsid w:val="0029096F"/>
    <w:rsid w:val="0029504B"/>
    <w:rsid w:val="0029687C"/>
    <w:rsid w:val="002A1A8C"/>
    <w:rsid w:val="002B2CC7"/>
    <w:rsid w:val="00332B29"/>
    <w:rsid w:val="0036716A"/>
    <w:rsid w:val="0039782D"/>
    <w:rsid w:val="00401BD5"/>
    <w:rsid w:val="0041251B"/>
    <w:rsid w:val="00444DDA"/>
    <w:rsid w:val="004919F0"/>
    <w:rsid w:val="004B4F4E"/>
    <w:rsid w:val="004D6B41"/>
    <w:rsid w:val="0051139E"/>
    <w:rsid w:val="00535EDA"/>
    <w:rsid w:val="00536882"/>
    <w:rsid w:val="00540E54"/>
    <w:rsid w:val="005D0403"/>
    <w:rsid w:val="005D3D7B"/>
    <w:rsid w:val="005E4E7F"/>
    <w:rsid w:val="006353CA"/>
    <w:rsid w:val="00651530"/>
    <w:rsid w:val="00675B45"/>
    <w:rsid w:val="006820E8"/>
    <w:rsid w:val="006970DF"/>
    <w:rsid w:val="006E203A"/>
    <w:rsid w:val="006E436A"/>
    <w:rsid w:val="00703006"/>
    <w:rsid w:val="00704EFC"/>
    <w:rsid w:val="007330B6"/>
    <w:rsid w:val="007D52FE"/>
    <w:rsid w:val="007E1FCF"/>
    <w:rsid w:val="00805AA4"/>
    <w:rsid w:val="00844833"/>
    <w:rsid w:val="00851B85"/>
    <w:rsid w:val="008A327A"/>
    <w:rsid w:val="008D5691"/>
    <w:rsid w:val="00901675"/>
    <w:rsid w:val="009044D6"/>
    <w:rsid w:val="00914925"/>
    <w:rsid w:val="009A380C"/>
    <w:rsid w:val="009B293B"/>
    <w:rsid w:val="009D48DE"/>
    <w:rsid w:val="00A319C8"/>
    <w:rsid w:val="00A33AE2"/>
    <w:rsid w:val="00A46F22"/>
    <w:rsid w:val="00A52EC6"/>
    <w:rsid w:val="00A531C2"/>
    <w:rsid w:val="00A632C0"/>
    <w:rsid w:val="00AC3A00"/>
    <w:rsid w:val="00B52400"/>
    <w:rsid w:val="00B65BCF"/>
    <w:rsid w:val="00BA01B7"/>
    <w:rsid w:val="00BB3748"/>
    <w:rsid w:val="00C31CFC"/>
    <w:rsid w:val="00C46077"/>
    <w:rsid w:val="00C95090"/>
    <w:rsid w:val="00CB524A"/>
    <w:rsid w:val="00CD1DC7"/>
    <w:rsid w:val="00CF433F"/>
    <w:rsid w:val="00D42EB3"/>
    <w:rsid w:val="00D976CC"/>
    <w:rsid w:val="00DA6DEB"/>
    <w:rsid w:val="00DD030B"/>
    <w:rsid w:val="00E20F64"/>
    <w:rsid w:val="00E46047"/>
    <w:rsid w:val="00EA3DE7"/>
    <w:rsid w:val="00EB57B0"/>
    <w:rsid w:val="00EC71A5"/>
    <w:rsid w:val="00ED28EA"/>
    <w:rsid w:val="00F73FFA"/>
    <w:rsid w:val="00FA7F94"/>
  </w:rsids>
  <m:mathPr>
    <m:mathFont m:val="Century Gothic"/>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paragraph" w:customStyle="1" w:styleId="EF21328BF7FCF9408A3C1327FADE57C4">
    <w:name w:val="EF21328BF7FCF9408A3C1327FADE57C4"/>
    <w:rsid w:val="00CD1DC7"/>
    <w:rPr>
      <w:sz w:val="24"/>
      <w:szCs w:val="24"/>
    </w:rPr>
  </w:style>
  <w:style w:type="character" w:styleId="Hyperlink">
    <w:name w:val="Hyperlink"/>
    <w:basedOn w:val="DefaultParagraphFont"/>
    <w:uiPriority w:val="99"/>
    <w:semiHidden/>
    <w:unhideWhenUsed/>
    <w:rsid w:val="009D48DE"/>
    <w:rPr>
      <w:color w:val="002F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tom@oklalegalservices.com" TargetMode="External"/><Relationship Id="rId8" Type="http://schemas.openxmlformats.org/officeDocument/2006/relationships/hyperlink" Target="mailto:roberthenderson@oklahomacounsel.com" TargetMode="Externa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08:Office:Media:Templates: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34337D998A9A444A298D24ABD0CF487"/>
        <w:category>
          <w:name w:val="General"/>
          <w:gallery w:val="placeholder"/>
        </w:category>
        <w:types>
          <w:type w:val="bbPlcHdr"/>
        </w:types>
        <w:behaviors>
          <w:behavior w:val="content"/>
        </w:behaviors>
        <w:guid w:val="{A938114F-4585-EE4C-B0D8-75BC8B3A105B}"/>
      </w:docPartPr>
      <w:docPartBody>
        <w:p w:rsidR="009D0D43" w:rsidRDefault="009D0D43">
          <w:pPr>
            <w:pStyle w:val="A34337D998A9A444A298D24ABD0CF487"/>
          </w:pPr>
          <w:r>
            <w:t>Lorem ipsum dolor</w:t>
          </w:r>
        </w:p>
      </w:docPartBody>
    </w:docPart>
    <w:docPart>
      <w:docPartPr>
        <w:name w:val="1ECC263672DBE84BBDDDCF2E374BB29A"/>
        <w:category>
          <w:name w:val="General"/>
          <w:gallery w:val="placeholder"/>
        </w:category>
        <w:types>
          <w:type w:val="bbPlcHdr"/>
        </w:types>
        <w:behaviors>
          <w:behavior w:val="content"/>
        </w:behaviors>
        <w:guid w:val="{4E0C03E1-C84C-C943-A5DC-D7BB2EF3BF3B}"/>
      </w:docPartPr>
      <w:docPartBody>
        <w:p w:rsidR="009D0D43" w:rsidRDefault="009D0D43">
          <w:pPr>
            <w:pStyle w:val="1ECC263672DBE84BBDDDCF2E374BB29A"/>
          </w:pPr>
          <w:r>
            <w:t>Etiam cursus suscipit enim. Nulla facilisi. Integer eleifend diam eu diam. Donec dapibus enim sollicitudin nulla. Nam hendrerit. Nunc id nisi. Curabitur sed neque. Pellentesque placerat consequat pede.</w:t>
          </w:r>
        </w:p>
      </w:docPartBody>
    </w:docPart>
    <w:docPart>
      <w:docPartPr>
        <w:name w:val="14011316C3041248B1484C0A00F86638"/>
        <w:category>
          <w:name w:val="General"/>
          <w:gallery w:val="placeholder"/>
        </w:category>
        <w:types>
          <w:type w:val="bbPlcHdr"/>
        </w:types>
        <w:behaviors>
          <w:behavior w:val="content"/>
        </w:behaviors>
        <w:guid w:val="{B5E19533-6829-5244-BC33-C5CC90792967}"/>
      </w:docPartPr>
      <w:docPartBody>
        <w:p w:rsidR="009D0D43" w:rsidRDefault="009D0D43">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9D0D43" w:rsidRDefault="009D0D43">
          <w:pPr>
            <w:pStyle w:val="14011316C3041248B1484C0A00F8663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9041ADC8DA3E744B926CF1376BB174DC"/>
        <w:category>
          <w:name w:val="General"/>
          <w:gallery w:val="placeholder"/>
        </w:category>
        <w:types>
          <w:type w:val="bbPlcHdr"/>
        </w:types>
        <w:behaviors>
          <w:behavior w:val="content"/>
        </w:behaviors>
        <w:guid w:val="{C8F62DDF-24E4-7741-8090-DBB31FBFE8A4}"/>
      </w:docPartPr>
      <w:docPartBody>
        <w:p w:rsidR="00030AD5" w:rsidRDefault="00030AD5" w:rsidP="00030AD5">
          <w:pPr>
            <w:pStyle w:val="9041ADC8DA3E744B926CF1376BB174DC"/>
          </w:pPr>
          <w:r>
            <w:t>Aliquam dapibus.</w:t>
          </w:r>
        </w:p>
      </w:docPartBody>
    </w:docPart>
    <w:docPart>
      <w:docPartPr>
        <w:name w:val="BD8F50BD99120A4588143812C125434E"/>
        <w:category>
          <w:name w:val="General"/>
          <w:gallery w:val="placeholder"/>
        </w:category>
        <w:types>
          <w:type w:val="bbPlcHdr"/>
        </w:types>
        <w:behaviors>
          <w:behavior w:val="content"/>
        </w:behaviors>
        <w:guid w:val="{C0B5C48B-BC47-C94E-B8BC-32240A11CA4B}"/>
      </w:docPartPr>
      <w:docPartBody>
        <w:p w:rsidR="00030AD5" w:rsidRDefault="00030AD5" w:rsidP="00030AD5">
          <w:pPr>
            <w:pStyle w:val="BD8F50BD99120A4588143812C125434E"/>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39E792AECC0E04F9C1869E608DEC678"/>
        <w:category>
          <w:name w:val="General"/>
          <w:gallery w:val="placeholder"/>
        </w:category>
        <w:types>
          <w:type w:val="bbPlcHdr"/>
        </w:types>
        <w:behaviors>
          <w:behavior w:val="content"/>
        </w:behaviors>
        <w:guid w:val="{5E3D761F-122E-EA41-BC77-DBD562DE0340}"/>
      </w:docPartPr>
      <w:docPartBody>
        <w:p w:rsidR="00030AD5" w:rsidRDefault="00030AD5" w:rsidP="00030AD5">
          <w:pPr>
            <w:pStyle w:val="F39E792AECC0E04F9C1869E608DEC678"/>
          </w:pPr>
          <w:r>
            <w:t>Aliquam dapibus.</w:t>
          </w:r>
        </w:p>
      </w:docPartBody>
    </w:docPart>
    <w:docPart>
      <w:docPartPr>
        <w:name w:val="97C9CF2C532BA143BB6D74BA3F7B0A7D"/>
        <w:category>
          <w:name w:val="General"/>
          <w:gallery w:val="placeholder"/>
        </w:category>
        <w:types>
          <w:type w:val="bbPlcHdr"/>
        </w:types>
        <w:behaviors>
          <w:behavior w:val="content"/>
        </w:behaviors>
        <w:guid w:val="{1A3171EE-2201-9747-987E-C53811A26571}"/>
      </w:docPartPr>
      <w:docPartBody>
        <w:p w:rsidR="00030AD5" w:rsidRDefault="00030AD5" w:rsidP="00030AD5">
          <w:pPr>
            <w:pStyle w:val="97C9CF2C532BA143BB6D74BA3F7B0A7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812036C17C6264385F7B3C1B8E19DC6"/>
        <w:category>
          <w:name w:val="General"/>
          <w:gallery w:val="placeholder"/>
        </w:category>
        <w:types>
          <w:type w:val="bbPlcHdr"/>
        </w:types>
        <w:behaviors>
          <w:behavior w:val="content"/>
        </w:behaviors>
        <w:guid w:val="{B8C2912D-4D52-1E43-BF63-0D92E12E5C18}"/>
      </w:docPartPr>
      <w:docPartBody>
        <w:p w:rsidR="00C22D02" w:rsidRDefault="00C22D02" w:rsidP="00C22D02">
          <w:pPr>
            <w:pStyle w:val="2812036C17C6264385F7B3C1B8E19DC6"/>
          </w:pPr>
          <w:r>
            <w:t>Lorem ipsum dolor</w:t>
          </w:r>
        </w:p>
      </w:docPartBody>
    </w:docPart>
    <w:docPart>
      <w:docPartPr>
        <w:name w:val="9D528E8C90BA3B47B8E4058DD32A600F"/>
        <w:category>
          <w:name w:val="General"/>
          <w:gallery w:val="placeholder"/>
        </w:category>
        <w:types>
          <w:type w:val="bbPlcHdr"/>
        </w:types>
        <w:behaviors>
          <w:behavior w:val="content"/>
        </w:behaviors>
        <w:guid w:val="{AC6FCFF9-94D6-5949-A37A-9845FD5873D4}"/>
      </w:docPartPr>
      <w:docPartBody>
        <w:p w:rsidR="00C22D02" w:rsidRDefault="00C22D02" w:rsidP="00C22D02">
          <w:pPr>
            <w:pStyle w:val="9D528E8C90BA3B47B8E4058DD32A600F"/>
          </w:pPr>
          <w:r>
            <w:t>Lorem ipsum dolor</w:t>
          </w:r>
        </w:p>
      </w:docPartBody>
    </w:docPart>
    <w:docPart>
      <w:docPartPr>
        <w:name w:val="B1E5F9A53E973C4D95B7C5CE8E1B1FE0"/>
        <w:category>
          <w:name w:val="General"/>
          <w:gallery w:val="placeholder"/>
        </w:category>
        <w:types>
          <w:type w:val="bbPlcHdr"/>
        </w:types>
        <w:behaviors>
          <w:behavior w:val="content"/>
        </w:behaviors>
        <w:guid w:val="{3E886ADE-20E3-1A48-842F-E1B2F864FC6E}"/>
      </w:docPartPr>
      <w:docPartBody>
        <w:p w:rsidR="00C22D02" w:rsidRDefault="00C22D02" w:rsidP="00C22D02">
          <w:pPr>
            <w:pStyle w:val="B1E5F9A53E973C4D95B7C5CE8E1B1FE0"/>
          </w:pPr>
          <w:r>
            <w:t>Etiam cursus suscipit enim. Nulla facilisi. Integer eleifend diam eu diam. Donec dapibus enim sollicitudin nulla. Nam hendrerit. Nunc id nisi. Curabitur sed neque. Pellentesque placerat consequat pede.</w:t>
          </w:r>
        </w:p>
      </w:docPartBody>
    </w:docPart>
    <w:docPart>
      <w:docPartPr>
        <w:name w:val="8CF26B56F3682A4E80B83358C976A068"/>
        <w:category>
          <w:name w:val="General"/>
          <w:gallery w:val="placeholder"/>
        </w:category>
        <w:types>
          <w:type w:val="bbPlcHdr"/>
        </w:types>
        <w:behaviors>
          <w:behavior w:val="content"/>
        </w:behaviors>
        <w:guid w:val="{5BF618E3-3AB0-DC4F-AB1C-A994AFECD2BD}"/>
      </w:docPartPr>
      <w:docPartBody>
        <w:p w:rsidR="00000000" w:rsidRDefault="00E87C4B" w:rsidP="00E87C4B">
          <w:pPr>
            <w:pStyle w:val="8CF26B56F3682A4E80B83358C976A068"/>
          </w:pPr>
          <w:r>
            <w:t>Lorem ipsum dolor</w:t>
          </w:r>
        </w:p>
      </w:docPartBody>
    </w:docPart>
    <w:docPart>
      <w:docPartPr>
        <w:name w:val="11300463464E884CB8A9736BF900E6CB"/>
        <w:category>
          <w:name w:val="General"/>
          <w:gallery w:val="placeholder"/>
        </w:category>
        <w:types>
          <w:type w:val="bbPlcHdr"/>
        </w:types>
        <w:behaviors>
          <w:behavior w:val="content"/>
        </w:behaviors>
        <w:guid w:val="{6DB7F4E7-AA8F-054C-8DE1-FB2C75AECF85}"/>
      </w:docPartPr>
      <w:docPartBody>
        <w:p w:rsidR="00000000" w:rsidRDefault="00E87C4B" w:rsidP="00E87C4B">
          <w:pPr>
            <w:pStyle w:val="11300463464E884CB8A9736BF900E6CB"/>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9D0D43"/>
    <w:rsid w:val="00030AD5"/>
    <w:rsid w:val="00134424"/>
    <w:rsid w:val="00307252"/>
    <w:rsid w:val="00442EFF"/>
    <w:rsid w:val="005C337F"/>
    <w:rsid w:val="00643472"/>
    <w:rsid w:val="009635CC"/>
    <w:rsid w:val="009D0D43"/>
    <w:rsid w:val="009E4086"/>
    <w:rsid w:val="00BB306F"/>
    <w:rsid w:val="00C11AC1"/>
    <w:rsid w:val="00C22D02"/>
    <w:rsid w:val="00C8157A"/>
    <w:rsid w:val="00D218D2"/>
    <w:rsid w:val="00E87C4B"/>
    <w:rsid w:val="00F60998"/>
  </w:rsids>
  <m:mathPr>
    <m:mathFont m:val="Century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D4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5CD4E18371B02A4B8ED45A439D09F64C">
    <w:name w:val="5CD4E18371B02A4B8ED45A439D09F64C"/>
    <w:rsid w:val="009D0D43"/>
  </w:style>
  <w:style w:type="paragraph" w:customStyle="1" w:styleId="A34337D998A9A444A298D24ABD0CF487">
    <w:name w:val="A34337D998A9A444A298D24ABD0CF487"/>
    <w:rsid w:val="009D0D43"/>
  </w:style>
  <w:style w:type="paragraph" w:customStyle="1" w:styleId="1ECC263672DBE84BBDDDCF2E374BB29A">
    <w:name w:val="1ECC263672DBE84BBDDDCF2E374BB29A"/>
    <w:rsid w:val="009D0D43"/>
  </w:style>
  <w:style w:type="paragraph" w:customStyle="1" w:styleId="7980A09C5557504A8ED59FE260B9C973">
    <w:name w:val="7980A09C5557504A8ED59FE260B9C973"/>
    <w:rsid w:val="009D0D43"/>
  </w:style>
  <w:style w:type="paragraph" w:customStyle="1" w:styleId="AECB8D4A0CF00546A858E4B2A5232F36">
    <w:name w:val="AECB8D4A0CF00546A858E4B2A5232F36"/>
    <w:rsid w:val="009D0D43"/>
  </w:style>
  <w:style w:type="paragraph" w:customStyle="1" w:styleId="E1C8B26EEA5DE843A7161F8057D0E5DF">
    <w:name w:val="E1C8B26EEA5DE843A7161F8057D0E5DF"/>
    <w:rsid w:val="009D0D43"/>
  </w:style>
  <w:style w:type="paragraph" w:customStyle="1" w:styleId="5413B860E7A54D4EBAD2B2DCD540BF0E">
    <w:name w:val="5413B860E7A54D4EBAD2B2DCD540BF0E"/>
    <w:rsid w:val="009D0D43"/>
  </w:style>
  <w:style w:type="paragraph" w:customStyle="1" w:styleId="242E891548EA1243B69EC979545E6917">
    <w:name w:val="242E891548EA1243B69EC979545E6917"/>
    <w:rsid w:val="009D0D43"/>
  </w:style>
  <w:style w:type="paragraph" w:customStyle="1" w:styleId="B8B12BAE3E7F5B4398306C0EE1D37B1C">
    <w:name w:val="B8B12BAE3E7F5B4398306C0EE1D37B1C"/>
    <w:rsid w:val="009D0D43"/>
  </w:style>
  <w:style w:type="paragraph" w:customStyle="1" w:styleId="FD88D43ABAB9A54E83E6079CDCD42754">
    <w:name w:val="FD88D43ABAB9A54E83E6079CDCD42754"/>
    <w:rsid w:val="009D0D43"/>
  </w:style>
  <w:style w:type="paragraph" w:customStyle="1" w:styleId="EF21328BF7FCF9408A3C1327FADE57C4">
    <w:name w:val="EF21328BF7FCF9408A3C1327FADE57C4"/>
    <w:rsid w:val="009D0D43"/>
  </w:style>
  <w:style w:type="paragraph" w:styleId="BodyText">
    <w:name w:val="Body Text"/>
    <w:basedOn w:val="Normal"/>
    <w:link w:val="BodyTextChar"/>
    <w:rsid w:val="009D0D43"/>
    <w:pPr>
      <w:spacing w:after="200"/>
    </w:pPr>
    <w:rPr>
      <w:rFonts w:eastAsiaTheme="minorHAnsi"/>
      <w:sz w:val="20"/>
      <w:szCs w:val="22"/>
    </w:rPr>
  </w:style>
  <w:style w:type="character" w:customStyle="1" w:styleId="BodyTextChar">
    <w:name w:val="Body Text Char"/>
    <w:basedOn w:val="DefaultParagraphFont"/>
    <w:link w:val="BodyText"/>
    <w:rsid w:val="009D0D43"/>
    <w:rPr>
      <w:rFonts w:eastAsiaTheme="minorHAnsi"/>
      <w:sz w:val="20"/>
      <w:szCs w:val="22"/>
    </w:rPr>
  </w:style>
  <w:style w:type="paragraph" w:customStyle="1" w:styleId="14011316C3041248B1484C0A00F86638">
    <w:name w:val="14011316C3041248B1484C0A00F86638"/>
    <w:rsid w:val="009D0D43"/>
  </w:style>
  <w:style w:type="paragraph" w:customStyle="1" w:styleId="9BA80FFE265B74448AAA322641D1CDC2">
    <w:name w:val="9BA80FFE265B74448AAA322641D1CDC2"/>
    <w:rsid w:val="00030AD5"/>
  </w:style>
  <w:style w:type="paragraph" w:customStyle="1" w:styleId="CD0F592312AEC64483F18E09E20C1A0A">
    <w:name w:val="CD0F592312AEC64483F18E09E20C1A0A"/>
    <w:rsid w:val="00030AD5"/>
  </w:style>
  <w:style w:type="paragraph" w:customStyle="1" w:styleId="9041ADC8DA3E744B926CF1376BB174DC">
    <w:name w:val="9041ADC8DA3E744B926CF1376BB174DC"/>
    <w:rsid w:val="00030AD5"/>
  </w:style>
  <w:style w:type="paragraph" w:customStyle="1" w:styleId="BD8F50BD99120A4588143812C125434E">
    <w:name w:val="BD8F50BD99120A4588143812C125434E"/>
    <w:rsid w:val="00030AD5"/>
  </w:style>
  <w:style w:type="paragraph" w:customStyle="1" w:styleId="F39E792AECC0E04F9C1869E608DEC678">
    <w:name w:val="F39E792AECC0E04F9C1869E608DEC678"/>
    <w:rsid w:val="00030AD5"/>
  </w:style>
  <w:style w:type="paragraph" w:customStyle="1" w:styleId="97C9CF2C532BA143BB6D74BA3F7B0A7D">
    <w:name w:val="97C9CF2C532BA143BB6D74BA3F7B0A7D"/>
    <w:rsid w:val="00030AD5"/>
  </w:style>
  <w:style w:type="paragraph" w:customStyle="1" w:styleId="F6E0A8CBD128684A8FC36F67A358CE7D">
    <w:name w:val="F6E0A8CBD128684A8FC36F67A358CE7D"/>
    <w:rsid w:val="00307252"/>
  </w:style>
  <w:style w:type="paragraph" w:customStyle="1" w:styleId="2812036C17C6264385F7B3C1B8E19DC6">
    <w:name w:val="2812036C17C6264385F7B3C1B8E19DC6"/>
    <w:rsid w:val="00C22D02"/>
  </w:style>
  <w:style w:type="paragraph" w:customStyle="1" w:styleId="9D528E8C90BA3B47B8E4058DD32A600F">
    <w:name w:val="9D528E8C90BA3B47B8E4058DD32A600F"/>
    <w:rsid w:val="00C22D02"/>
  </w:style>
  <w:style w:type="paragraph" w:customStyle="1" w:styleId="B1E5F9A53E973C4D95B7C5CE8E1B1FE0">
    <w:name w:val="B1E5F9A53E973C4D95B7C5CE8E1B1FE0"/>
    <w:rsid w:val="00C22D02"/>
  </w:style>
  <w:style w:type="paragraph" w:customStyle="1" w:styleId="F73C21C053EF5540B253EDFF62234AAA">
    <w:name w:val="F73C21C053EF5540B253EDFF62234AAA"/>
    <w:rsid w:val="00C22D02"/>
  </w:style>
  <w:style w:type="paragraph" w:customStyle="1" w:styleId="3CE28A47DEA79348A80388986A06CF76">
    <w:name w:val="3CE28A47DEA79348A80388986A06CF76"/>
    <w:rsid w:val="00C22D02"/>
  </w:style>
  <w:style w:type="paragraph" w:customStyle="1" w:styleId="59FAB0F974334D41920A1BD01BD1EBE1">
    <w:name w:val="59FAB0F974334D41920A1BD01BD1EBE1"/>
    <w:rsid w:val="00E87C4B"/>
  </w:style>
  <w:style w:type="paragraph" w:customStyle="1" w:styleId="9C8AC005C58EAD43BD355D2A46A4AC1F">
    <w:name w:val="9C8AC005C58EAD43BD355D2A46A4AC1F"/>
    <w:rsid w:val="00E87C4B"/>
  </w:style>
  <w:style w:type="paragraph" w:customStyle="1" w:styleId="8CF26B56F3682A4E80B83358C976A068">
    <w:name w:val="8CF26B56F3682A4E80B83358C976A068"/>
    <w:rsid w:val="00E87C4B"/>
  </w:style>
  <w:style w:type="paragraph" w:customStyle="1" w:styleId="11300463464E884CB8A9736BF900E6CB">
    <w:name w:val="11300463464E884CB8A9736BF900E6CB"/>
    <w:rsid w:val="00E87C4B"/>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Initials Resume.dotx</Template>
  <TotalTime>2</TotalTime>
  <Pages>1</Pages>
  <Words>244</Words>
  <Characters>1392</Characters>
  <Application>Microsoft Macintosh Word</Application>
  <DocSecurity>0</DocSecurity>
  <Lines>11</Lines>
  <Paragraphs>2</Paragraphs>
  <ScaleCrop>false</ScaleCrop>
  <Manager/>
  <Company/>
  <LinksUpToDate>false</LinksUpToDate>
  <CharactersWithSpaces>1709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Paasschen</dc:creator>
  <cp:keywords/>
  <dc:description/>
  <cp:lastModifiedBy>Mark Van Paasschen</cp:lastModifiedBy>
  <cp:revision>3</cp:revision>
  <cp:lastPrinted>2013-05-02T16:21:00Z</cp:lastPrinted>
  <dcterms:created xsi:type="dcterms:W3CDTF">2013-10-17T18:15:00Z</dcterms:created>
  <dcterms:modified xsi:type="dcterms:W3CDTF">2013-10-17T18:15:00Z</dcterms:modified>
  <cp:category/>
</cp:coreProperties>
</file>