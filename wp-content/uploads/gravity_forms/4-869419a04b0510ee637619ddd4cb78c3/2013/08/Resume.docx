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546FB" w14:textId="77777777" w:rsidR="00075E2D" w:rsidRPr="00C22FCE" w:rsidRDefault="00086D53" w:rsidP="00A30D9F">
      <w:pPr>
        <w:pStyle w:val="Heading1"/>
        <w:spacing w:before="120" w:after="0"/>
        <w:rPr>
          <w:b/>
          <w:color w:val="auto"/>
        </w:rPr>
      </w:pPr>
      <w:r w:rsidRPr="00C22FCE">
        <w:rPr>
          <w:b/>
          <w:color w:val="auto"/>
        </w:rPr>
        <w:t>O</w:t>
      </w:r>
      <w:r w:rsidR="00C22FCE">
        <w:rPr>
          <w:b/>
          <w:color w:val="auto"/>
        </w:rPr>
        <w:t>BJECTIVE:</w:t>
      </w:r>
    </w:p>
    <w:sdt>
      <w:sdtPr>
        <w:rPr>
          <w:rFonts w:asciiTheme="minorHAnsi" w:eastAsiaTheme="minorEastAsia" w:hAnsiTheme="minorHAnsi" w:cstheme="minorBidi"/>
          <w:bCs w:val="0"/>
          <w:color w:val="auto"/>
          <w:sz w:val="24"/>
          <w:szCs w:val="24"/>
        </w:rPr>
        <w:id w:val="9459735"/>
        <w:placeholder>
          <w:docPart w:val="33C29CC23B609F4089F9F13E7CAEB258"/>
        </w:placeholder>
      </w:sdtPr>
      <w:sdtEndPr/>
      <w:sdtContent>
        <w:p w14:paraId="2C41101C" w14:textId="5F7A6EDD" w:rsidR="00A30D9F" w:rsidRDefault="006B5A3D" w:rsidP="00A30D9F">
          <w:pPr>
            <w:pStyle w:val="Heading1"/>
            <w:spacing w:before="120"/>
            <w:rPr>
              <w:color w:val="auto"/>
              <w:sz w:val="24"/>
              <w:szCs w:val="24"/>
            </w:rPr>
          </w:pPr>
          <w:r w:rsidRPr="00C22FCE">
            <w:rPr>
              <w:color w:val="auto"/>
              <w:sz w:val="24"/>
              <w:szCs w:val="24"/>
            </w:rPr>
            <w:t xml:space="preserve">My primary objective in life is to obtain my </w:t>
          </w:r>
          <w:r w:rsidR="0082770E">
            <w:rPr>
              <w:color w:val="auto"/>
              <w:sz w:val="24"/>
              <w:szCs w:val="24"/>
            </w:rPr>
            <w:t xml:space="preserve">Master’s Degree of Science in Business Administration with a focus on Project Management. </w:t>
          </w:r>
          <w:bookmarkStart w:id="0" w:name="_GoBack"/>
          <w:bookmarkEnd w:id="0"/>
        </w:p>
        <w:p w14:paraId="5713BEA3" w14:textId="77777777" w:rsidR="00A30D9F" w:rsidRPr="00A30D9F" w:rsidRDefault="00A30D9F" w:rsidP="00A30D9F">
          <w:pPr>
            <w:pStyle w:val="BodyText"/>
            <w:rPr>
              <w:sz w:val="4"/>
              <w:szCs w:val="4"/>
            </w:rPr>
          </w:pPr>
        </w:p>
        <w:p w14:paraId="2B856376" w14:textId="77777777" w:rsidR="003B06CD" w:rsidRPr="00C22FCE" w:rsidRDefault="00C22FCE" w:rsidP="00A30D9F">
          <w:pPr>
            <w:pStyle w:val="Heading1"/>
            <w:spacing w:before="12"/>
            <w:rPr>
              <w:b/>
              <w:color w:val="auto"/>
            </w:rPr>
          </w:pPr>
          <w:r>
            <w:rPr>
              <w:b/>
              <w:color w:val="auto"/>
            </w:rPr>
            <w:t>EDUCATION:</w:t>
          </w:r>
        </w:p>
        <w:p w14:paraId="37455D17" w14:textId="77777777" w:rsidR="00526F81" w:rsidRPr="00AD5F04" w:rsidRDefault="00526F81" w:rsidP="00A30D9F">
          <w:pPr>
            <w:pStyle w:val="ListBullet"/>
            <w:numPr>
              <w:ilvl w:val="0"/>
              <w:numId w:val="12"/>
            </w:numPr>
            <w:tabs>
              <w:tab w:val="left" w:pos="10620"/>
              <w:tab w:val="left" w:pos="10710"/>
            </w:tabs>
            <w:spacing w:before="12" w:line="240" w:lineRule="auto"/>
            <w:ind w:left="547" w:hanging="187"/>
            <w:rPr>
              <w:rFonts w:asciiTheme="majorHAnsi" w:hAnsiTheme="majorHAnsi"/>
            </w:rPr>
          </w:pPr>
          <w:r>
            <w:rPr>
              <w:rFonts w:asciiTheme="majorHAnsi" w:hAnsiTheme="majorHAnsi"/>
              <w:b/>
              <w:sz w:val="24"/>
              <w:szCs w:val="24"/>
            </w:rPr>
            <w:t xml:space="preserve">Columbia Southern University – Distance Education                       </w:t>
          </w:r>
          <w:r w:rsidRPr="00AD5F04">
            <w:rPr>
              <w:rFonts w:asciiTheme="majorHAnsi" w:hAnsiTheme="majorHAnsi"/>
              <w:b/>
              <w:sz w:val="24"/>
              <w:szCs w:val="24"/>
            </w:rPr>
            <w:t xml:space="preserve">  </w:t>
          </w:r>
          <w:r w:rsidRPr="00AD5F04">
            <w:rPr>
              <w:rFonts w:asciiTheme="majorHAnsi" w:hAnsiTheme="majorHAnsi"/>
              <w:sz w:val="24"/>
              <w:szCs w:val="24"/>
            </w:rPr>
            <w:t xml:space="preserve"> </w:t>
          </w:r>
          <w:r w:rsidRPr="00AD5F04">
            <w:rPr>
              <w:rFonts w:asciiTheme="majorHAnsi" w:hAnsiTheme="majorHAnsi"/>
              <w:b/>
              <w:sz w:val="24"/>
              <w:szCs w:val="24"/>
            </w:rPr>
            <w:t xml:space="preserve"> </w:t>
          </w:r>
          <w:r w:rsidR="00A30D9F">
            <w:rPr>
              <w:rFonts w:asciiTheme="majorHAnsi" w:hAnsiTheme="majorHAnsi"/>
              <w:b/>
              <w:sz w:val="24"/>
              <w:szCs w:val="24"/>
            </w:rPr>
            <w:t xml:space="preserve">            April 2013 – Present </w:t>
          </w:r>
        </w:p>
        <w:p w14:paraId="7B11102C" w14:textId="3E4120C8" w:rsidR="00526F81" w:rsidRDefault="00526F81" w:rsidP="00526F81">
          <w:pPr>
            <w:pStyle w:val="ListBullet"/>
            <w:numPr>
              <w:ilvl w:val="0"/>
              <w:numId w:val="0"/>
            </w:numPr>
            <w:spacing w:line="10" w:lineRule="atLeast"/>
            <w:ind w:left="720"/>
            <w:rPr>
              <w:rFonts w:asciiTheme="majorHAnsi" w:hAnsiTheme="majorHAnsi"/>
              <w:sz w:val="24"/>
              <w:szCs w:val="24"/>
            </w:rPr>
          </w:pPr>
          <w:r w:rsidRPr="00AD5F04">
            <w:rPr>
              <w:rFonts w:asciiTheme="majorHAnsi" w:hAnsiTheme="majorHAnsi"/>
              <w:sz w:val="24"/>
              <w:szCs w:val="24"/>
            </w:rPr>
            <w:t xml:space="preserve">- </w:t>
          </w:r>
          <w:r>
            <w:rPr>
              <w:rFonts w:asciiTheme="majorHAnsi" w:hAnsiTheme="majorHAnsi"/>
              <w:sz w:val="24"/>
              <w:szCs w:val="24"/>
            </w:rPr>
            <w:t xml:space="preserve">Bachelor of </w:t>
          </w:r>
          <w:r w:rsidR="0082770E">
            <w:rPr>
              <w:rFonts w:asciiTheme="majorHAnsi" w:hAnsiTheme="majorHAnsi"/>
              <w:sz w:val="24"/>
              <w:szCs w:val="24"/>
            </w:rPr>
            <w:t>Science in Business Administration-Project Management</w:t>
          </w:r>
        </w:p>
        <w:p w14:paraId="58A65980" w14:textId="77777777" w:rsidR="00526F81" w:rsidRPr="00AD5F04" w:rsidRDefault="00526F81" w:rsidP="00526F81">
          <w:pPr>
            <w:pStyle w:val="ListBullet"/>
            <w:numPr>
              <w:ilvl w:val="0"/>
              <w:numId w:val="0"/>
            </w:numPr>
            <w:spacing w:line="10" w:lineRule="atLeast"/>
            <w:ind w:left="720"/>
            <w:rPr>
              <w:rFonts w:asciiTheme="majorHAnsi" w:hAnsiTheme="majorHAnsi"/>
              <w:sz w:val="24"/>
              <w:szCs w:val="24"/>
            </w:rPr>
          </w:pPr>
          <w:r>
            <w:rPr>
              <w:rFonts w:asciiTheme="majorHAnsi" w:hAnsiTheme="majorHAnsi"/>
              <w:sz w:val="24"/>
              <w:szCs w:val="24"/>
            </w:rPr>
            <w:t>- Anticipated Graduation Date: December 2014</w:t>
          </w:r>
        </w:p>
        <w:p w14:paraId="00C46489" w14:textId="77777777" w:rsidR="00526F81" w:rsidRPr="00AD5F04" w:rsidRDefault="00526F81" w:rsidP="00A30D9F">
          <w:pPr>
            <w:pStyle w:val="ListBullet"/>
            <w:numPr>
              <w:ilvl w:val="0"/>
              <w:numId w:val="12"/>
            </w:numPr>
            <w:tabs>
              <w:tab w:val="left" w:pos="10620"/>
              <w:tab w:val="left" w:pos="10710"/>
            </w:tabs>
            <w:spacing w:line="10" w:lineRule="atLeast"/>
            <w:ind w:left="540" w:hanging="180"/>
            <w:rPr>
              <w:rFonts w:asciiTheme="majorHAnsi" w:hAnsiTheme="majorHAnsi"/>
            </w:rPr>
          </w:pPr>
          <w:r>
            <w:rPr>
              <w:rFonts w:asciiTheme="majorHAnsi" w:hAnsiTheme="majorHAnsi"/>
              <w:b/>
              <w:sz w:val="24"/>
              <w:szCs w:val="24"/>
            </w:rPr>
            <w:t>Central Texas College – Distance Education</w:t>
          </w:r>
          <w:r w:rsidR="00A30D9F">
            <w:rPr>
              <w:rFonts w:asciiTheme="majorHAnsi" w:hAnsiTheme="majorHAnsi"/>
              <w:b/>
              <w:sz w:val="24"/>
              <w:szCs w:val="24"/>
            </w:rPr>
            <w:t xml:space="preserve">                               September 2010 – December 2012</w:t>
          </w:r>
          <w:r>
            <w:rPr>
              <w:rFonts w:asciiTheme="majorHAnsi" w:hAnsiTheme="majorHAnsi"/>
              <w:sz w:val="24"/>
              <w:szCs w:val="24"/>
            </w:rPr>
            <w:tab/>
          </w:r>
          <w:r w:rsidRPr="00AD5F04">
            <w:rPr>
              <w:rFonts w:asciiTheme="majorHAnsi" w:hAnsiTheme="majorHAnsi"/>
              <w:sz w:val="24"/>
              <w:szCs w:val="24"/>
            </w:rPr>
            <w:t xml:space="preserve">      </w:t>
          </w:r>
          <w:r>
            <w:rPr>
              <w:rFonts w:asciiTheme="majorHAnsi" w:hAnsiTheme="majorHAnsi"/>
              <w:sz w:val="24"/>
              <w:szCs w:val="24"/>
            </w:rPr>
            <w:t xml:space="preserve">          </w:t>
          </w:r>
          <w:r w:rsidRPr="00AD5F04">
            <w:rPr>
              <w:rFonts w:asciiTheme="majorHAnsi" w:hAnsiTheme="majorHAnsi"/>
              <w:sz w:val="24"/>
              <w:szCs w:val="24"/>
            </w:rPr>
            <w:t xml:space="preserve"> </w:t>
          </w:r>
        </w:p>
        <w:p w14:paraId="095197DE" w14:textId="77777777" w:rsidR="00526F81" w:rsidRDefault="00526F81" w:rsidP="00526F81">
          <w:pPr>
            <w:pStyle w:val="ListBullet"/>
            <w:numPr>
              <w:ilvl w:val="0"/>
              <w:numId w:val="0"/>
            </w:numPr>
            <w:spacing w:line="10" w:lineRule="atLeast"/>
            <w:ind w:left="720"/>
            <w:rPr>
              <w:rFonts w:asciiTheme="majorHAnsi" w:hAnsiTheme="majorHAnsi"/>
              <w:sz w:val="24"/>
              <w:szCs w:val="24"/>
            </w:rPr>
          </w:pPr>
          <w:r w:rsidRPr="00AD5F04">
            <w:rPr>
              <w:rFonts w:asciiTheme="majorHAnsi" w:hAnsiTheme="majorHAnsi"/>
              <w:b/>
              <w:sz w:val="24"/>
              <w:szCs w:val="24"/>
            </w:rPr>
            <w:t xml:space="preserve">- </w:t>
          </w:r>
          <w:r>
            <w:rPr>
              <w:rFonts w:asciiTheme="majorHAnsi" w:hAnsiTheme="majorHAnsi"/>
              <w:sz w:val="24"/>
              <w:szCs w:val="24"/>
            </w:rPr>
            <w:t>Associate of Art in General Studies Program</w:t>
          </w:r>
        </w:p>
        <w:p w14:paraId="1A3BC6B1" w14:textId="77777777" w:rsidR="00526F81" w:rsidRPr="00526F81" w:rsidRDefault="00526F81" w:rsidP="00526F81">
          <w:pPr>
            <w:pStyle w:val="ListBullet"/>
            <w:numPr>
              <w:ilvl w:val="0"/>
              <w:numId w:val="0"/>
            </w:numPr>
            <w:spacing w:line="10" w:lineRule="atLeast"/>
            <w:ind w:left="720"/>
            <w:rPr>
              <w:rFonts w:asciiTheme="majorHAnsi" w:hAnsiTheme="majorHAnsi"/>
              <w:sz w:val="24"/>
              <w:szCs w:val="24"/>
            </w:rPr>
          </w:pPr>
          <w:r>
            <w:rPr>
              <w:rFonts w:asciiTheme="majorHAnsi" w:hAnsiTheme="majorHAnsi"/>
              <w:sz w:val="24"/>
              <w:szCs w:val="24"/>
            </w:rPr>
            <w:t>- Graduated December 2012</w:t>
          </w:r>
          <w:r w:rsidR="00A30D9F">
            <w:rPr>
              <w:rFonts w:asciiTheme="majorHAnsi" w:hAnsiTheme="majorHAnsi"/>
              <w:sz w:val="24"/>
              <w:szCs w:val="24"/>
            </w:rPr>
            <w:t xml:space="preserve"> with 3.875 GPA</w:t>
          </w:r>
        </w:p>
        <w:p w14:paraId="02422545" w14:textId="77777777" w:rsidR="00526F81" w:rsidRPr="008912F7" w:rsidRDefault="00526F81" w:rsidP="00A30D9F">
          <w:pPr>
            <w:pStyle w:val="ListBullet"/>
            <w:numPr>
              <w:ilvl w:val="0"/>
              <w:numId w:val="12"/>
            </w:numPr>
            <w:tabs>
              <w:tab w:val="left" w:pos="10620"/>
            </w:tabs>
            <w:spacing w:line="10" w:lineRule="atLeast"/>
            <w:ind w:left="540" w:hanging="180"/>
          </w:pPr>
          <w:r>
            <w:rPr>
              <w:rFonts w:asciiTheme="majorHAnsi" w:hAnsiTheme="majorHAnsi"/>
              <w:b/>
              <w:sz w:val="24"/>
              <w:szCs w:val="24"/>
            </w:rPr>
            <w:t xml:space="preserve">South Division High School – Milwaukee, WI </w:t>
          </w:r>
          <w:r>
            <w:rPr>
              <w:sz w:val="24"/>
              <w:szCs w:val="24"/>
            </w:rPr>
            <w:t xml:space="preserve">                            </w:t>
          </w:r>
          <w:r w:rsidR="00A30D9F">
            <w:rPr>
              <w:sz w:val="24"/>
              <w:szCs w:val="24"/>
            </w:rPr>
            <w:t xml:space="preserve">        </w:t>
          </w:r>
          <w:r w:rsidR="00A30D9F">
            <w:rPr>
              <w:b/>
              <w:sz w:val="24"/>
              <w:szCs w:val="24"/>
            </w:rPr>
            <w:t>September 2005 – June 2009</w:t>
          </w:r>
        </w:p>
        <w:p w14:paraId="3E9C834C" w14:textId="77777777" w:rsidR="00A30D9F" w:rsidRDefault="00A30D9F" w:rsidP="00A30D9F">
          <w:pPr>
            <w:pStyle w:val="ListBullet"/>
            <w:numPr>
              <w:ilvl w:val="0"/>
              <w:numId w:val="0"/>
            </w:numPr>
            <w:tabs>
              <w:tab w:val="left" w:pos="10620"/>
            </w:tabs>
            <w:spacing w:line="10" w:lineRule="atLeast"/>
            <w:ind w:left="540" w:firstLine="180"/>
            <w:rPr>
              <w:rFonts w:asciiTheme="majorHAnsi" w:hAnsiTheme="majorHAnsi"/>
              <w:sz w:val="24"/>
              <w:szCs w:val="24"/>
            </w:rPr>
          </w:pPr>
          <w:r>
            <w:rPr>
              <w:rFonts w:asciiTheme="majorHAnsi" w:hAnsiTheme="majorHAnsi"/>
              <w:sz w:val="24"/>
              <w:szCs w:val="24"/>
            </w:rPr>
            <w:t>- High School Diploma – General Studies</w:t>
          </w:r>
        </w:p>
        <w:p w14:paraId="1565D7CA" w14:textId="77777777" w:rsidR="00075E2D" w:rsidRPr="00526F81" w:rsidRDefault="00A30D9F" w:rsidP="00A30D9F">
          <w:pPr>
            <w:pStyle w:val="ListBullet"/>
            <w:numPr>
              <w:ilvl w:val="0"/>
              <w:numId w:val="0"/>
            </w:numPr>
            <w:tabs>
              <w:tab w:val="left" w:pos="10620"/>
            </w:tabs>
            <w:spacing w:line="10" w:lineRule="atLeast"/>
            <w:ind w:left="540" w:firstLine="180"/>
            <w:rPr>
              <w:rFonts w:asciiTheme="majorHAnsi" w:hAnsiTheme="majorHAnsi"/>
              <w:sz w:val="24"/>
              <w:szCs w:val="24"/>
            </w:rPr>
          </w:pPr>
          <w:r>
            <w:rPr>
              <w:rFonts w:asciiTheme="majorHAnsi" w:hAnsiTheme="majorHAnsi"/>
              <w:sz w:val="24"/>
              <w:szCs w:val="24"/>
            </w:rPr>
            <w:t>- Graduated June 2009</w:t>
          </w:r>
        </w:p>
      </w:sdtContent>
    </w:sdt>
    <w:p w14:paraId="7F1412A8" w14:textId="77777777" w:rsidR="00075E2D" w:rsidRDefault="00C22FCE" w:rsidP="00526F81">
      <w:pPr>
        <w:pStyle w:val="Heading1"/>
        <w:spacing w:line="10" w:lineRule="atLeast"/>
        <w:rPr>
          <w:b/>
          <w:color w:val="auto"/>
        </w:rPr>
      </w:pPr>
      <w:r>
        <w:rPr>
          <w:b/>
          <w:color w:val="auto"/>
        </w:rPr>
        <w:t>EXPERIENCE:</w:t>
      </w:r>
    </w:p>
    <w:p w14:paraId="401CB2AA" w14:textId="77777777" w:rsidR="00C22FCE" w:rsidRPr="00AD5F04" w:rsidRDefault="00AD5F04" w:rsidP="00526F81">
      <w:pPr>
        <w:pStyle w:val="ListBullet"/>
        <w:numPr>
          <w:ilvl w:val="0"/>
          <w:numId w:val="12"/>
        </w:numPr>
        <w:tabs>
          <w:tab w:val="left" w:pos="10620"/>
          <w:tab w:val="left" w:pos="10710"/>
        </w:tabs>
        <w:spacing w:line="10" w:lineRule="atLeast"/>
        <w:ind w:left="547" w:hanging="187"/>
        <w:rPr>
          <w:rFonts w:asciiTheme="majorHAnsi" w:hAnsiTheme="majorHAnsi"/>
        </w:rPr>
      </w:pPr>
      <w:r w:rsidRPr="00AD5F04">
        <w:rPr>
          <w:rFonts w:asciiTheme="majorHAnsi" w:hAnsiTheme="majorHAnsi"/>
          <w:b/>
          <w:sz w:val="24"/>
          <w:szCs w:val="24"/>
        </w:rPr>
        <w:t xml:space="preserve">Manpower – Underwriting Service Assistant                          </w:t>
      </w:r>
      <w:r w:rsidR="008912F7">
        <w:rPr>
          <w:rFonts w:asciiTheme="majorHAnsi" w:hAnsiTheme="majorHAnsi"/>
          <w:b/>
          <w:sz w:val="24"/>
          <w:szCs w:val="24"/>
        </w:rPr>
        <w:t xml:space="preserve">  </w:t>
      </w:r>
      <w:r w:rsidRPr="00AD5F04">
        <w:rPr>
          <w:rFonts w:asciiTheme="majorHAnsi" w:hAnsiTheme="majorHAnsi"/>
          <w:b/>
          <w:sz w:val="24"/>
          <w:szCs w:val="24"/>
        </w:rPr>
        <w:t xml:space="preserve">          </w:t>
      </w:r>
      <w:r w:rsidRPr="00AD5F04">
        <w:rPr>
          <w:rFonts w:asciiTheme="majorHAnsi" w:hAnsiTheme="majorHAnsi"/>
          <w:sz w:val="24"/>
          <w:szCs w:val="24"/>
        </w:rPr>
        <w:t xml:space="preserve"> </w:t>
      </w:r>
      <w:r w:rsidR="0009056E" w:rsidRPr="00AD5F04">
        <w:rPr>
          <w:rFonts w:asciiTheme="majorHAnsi" w:hAnsiTheme="majorHAnsi"/>
          <w:b/>
          <w:sz w:val="24"/>
          <w:szCs w:val="24"/>
        </w:rPr>
        <w:t xml:space="preserve"> December 2012 – June 2013</w:t>
      </w:r>
    </w:p>
    <w:p w14:paraId="27FEF282" w14:textId="77777777" w:rsidR="0009056E" w:rsidRDefault="0009056E" w:rsidP="00526F81">
      <w:pPr>
        <w:pStyle w:val="ListBullet"/>
        <w:numPr>
          <w:ilvl w:val="0"/>
          <w:numId w:val="0"/>
        </w:numPr>
        <w:spacing w:line="10" w:lineRule="atLeast"/>
        <w:ind w:left="720"/>
        <w:rPr>
          <w:rFonts w:asciiTheme="majorHAnsi" w:hAnsiTheme="majorHAnsi"/>
          <w:sz w:val="24"/>
          <w:szCs w:val="24"/>
        </w:rPr>
      </w:pPr>
      <w:r w:rsidRPr="00AD5F04">
        <w:rPr>
          <w:rFonts w:asciiTheme="majorHAnsi" w:hAnsiTheme="majorHAnsi"/>
          <w:sz w:val="24"/>
          <w:szCs w:val="24"/>
        </w:rPr>
        <w:t xml:space="preserve">- </w:t>
      </w:r>
      <w:r w:rsidR="008912F7">
        <w:rPr>
          <w:rFonts w:asciiTheme="majorHAnsi" w:hAnsiTheme="majorHAnsi"/>
          <w:sz w:val="24"/>
          <w:szCs w:val="24"/>
        </w:rPr>
        <w:t>Data entry</w:t>
      </w:r>
    </w:p>
    <w:p w14:paraId="7AAA3B64" w14:textId="77777777" w:rsidR="008912F7" w:rsidRDefault="008912F7" w:rsidP="00526F81">
      <w:pPr>
        <w:pStyle w:val="ListBullet"/>
        <w:numPr>
          <w:ilvl w:val="0"/>
          <w:numId w:val="0"/>
        </w:numPr>
        <w:spacing w:line="10" w:lineRule="atLeast"/>
        <w:ind w:left="720"/>
        <w:rPr>
          <w:rFonts w:asciiTheme="majorHAnsi" w:hAnsiTheme="majorHAnsi"/>
          <w:sz w:val="24"/>
          <w:szCs w:val="24"/>
        </w:rPr>
      </w:pPr>
      <w:r>
        <w:rPr>
          <w:rFonts w:asciiTheme="majorHAnsi" w:hAnsiTheme="majorHAnsi"/>
          <w:sz w:val="24"/>
          <w:szCs w:val="24"/>
        </w:rPr>
        <w:t>- Policy updates and changes</w:t>
      </w:r>
    </w:p>
    <w:p w14:paraId="6FB5672F" w14:textId="77777777" w:rsidR="008912F7" w:rsidRDefault="008912F7" w:rsidP="00526F81">
      <w:pPr>
        <w:pStyle w:val="ListBullet"/>
        <w:numPr>
          <w:ilvl w:val="0"/>
          <w:numId w:val="0"/>
        </w:numPr>
        <w:spacing w:line="10" w:lineRule="atLeast"/>
        <w:ind w:left="720"/>
        <w:rPr>
          <w:rFonts w:asciiTheme="majorHAnsi" w:hAnsiTheme="majorHAnsi"/>
          <w:sz w:val="24"/>
          <w:szCs w:val="24"/>
        </w:rPr>
      </w:pPr>
      <w:r>
        <w:rPr>
          <w:rFonts w:asciiTheme="majorHAnsi" w:hAnsiTheme="majorHAnsi"/>
          <w:sz w:val="24"/>
          <w:szCs w:val="24"/>
        </w:rPr>
        <w:t>- Communicate with agents on a daily basis</w:t>
      </w:r>
    </w:p>
    <w:p w14:paraId="1D4459A8" w14:textId="77777777" w:rsidR="008912F7" w:rsidRPr="00AD5F04" w:rsidRDefault="008912F7" w:rsidP="00526F81">
      <w:pPr>
        <w:pStyle w:val="ListBullet"/>
        <w:numPr>
          <w:ilvl w:val="0"/>
          <w:numId w:val="0"/>
        </w:numPr>
        <w:spacing w:line="10" w:lineRule="atLeast"/>
        <w:ind w:left="720"/>
        <w:rPr>
          <w:rFonts w:asciiTheme="majorHAnsi" w:hAnsiTheme="majorHAnsi"/>
          <w:sz w:val="24"/>
          <w:szCs w:val="24"/>
        </w:rPr>
      </w:pPr>
      <w:r>
        <w:rPr>
          <w:rFonts w:asciiTheme="majorHAnsi" w:hAnsiTheme="majorHAnsi"/>
          <w:sz w:val="24"/>
          <w:szCs w:val="24"/>
        </w:rPr>
        <w:t>- Work on multiple computer programs at one time</w:t>
      </w:r>
    </w:p>
    <w:p w14:paraId="623044F1" w14:textId="77777777" w:rsidR="0009056E" w:rsidRPr="00AD5F04" w:rsidRDefault="0009056E" w:rsidP="00526F81">
      <w:pPr>
        <w:pStyle w:val="ListBullet"/>
        <w:numPr>
          <w:ilvl w:val="0"/>
          <w:numId w:val="12"/>
        </w:numPr>
        <w:tabs>
          <w:tab w:val="left" w:pos="10710"/>
        </w:tabs>
        <w:spacing w:line="10" w:lineRule="atLeast"/>
        <w:ind w:left="540" w:hanging="180"/>
        <w:rPr>
          <w:rFonts w:asciiTheme="majorHAnsi" w:hAnsiTheme="majorHAnsi"/>
        </w:rPr>
      </w:pPr>
      <w:r w:rsidRPr="00AD5F04">
        <w:rPr>
          <w:rFonts w:asciiTheme="majorHAnsi" w:hAnsiTheme="majorHAnsi"/>
          <w:b/>
          <w:sz w:val="24"/>
          <w:szCs w:val="24"/>
        </w:rPr>
        <w:t>Office Max</w:t>
      </w:r>
      <w:r w:rsidR="00AD5F04">
        <w:rPr>
          <w:rFonts w:asciiTheme="majorHAnsi" w:hAnsiTheme="majorHAnsi"/>
          <w:b/>
          <w:sz w:val="24"/>
          <w:szCs w:val="24"/>
        </w:rPr>
        <w:t xml:space="preserve"> –</w:t>
      </w:r>
      <w:r w:rsidR="008912F7">
        <w:rPr>
          <w:rFonts w:asciiTheme="majorHAnsi" w:hAnsiTheme="majorHAnsi"/>
          <w:b/>
          <w:sz w:val="24"/>
          <w:szCs w:val="24"/>
        </w:rPr>
        <w:t xml:space="preserve"> Sales Associate                                                                 </w:t>
      </w:r>
      <w:r w:rsidR="008912F7" w:rsidRPr="008912F7">
        <w:rPr>
          <w:rFonts w:asciiTheme="majorHAnsi" w:hAnsiTheme="majorHAnsi"/>
          <w:b/>
          <w:sz w:val="24"/>
          <w:szCs w:val="24"/>
        </w:rPr>
        <w:t xml:space="preserve"> </w:t>
      </w:r>
      <w:r w:rsidR="008912F7" w:rsidRPr="00AD5F04">
        <w:rPr>
          <w:rFonts w:asciiTheme="majorHAnsi" w:hAnsiTheme="majorHAnsi"/>
          <w:b/>
          <w:sz w:val="24"/>
          <w:szCs w:val="24"/>
        </w:rPr>
        <w:t>August 2010 – October 2010</w:t>
      </w:r>
      <w:r w:rsidR="00AD5F04">
        <w:rPr>
          <w:rFonts w:asciiTheme="majorHAnsi" w:hAnsiTheme="majorHAnsi"/>
          <w:sz w:val="24"/>
          <w:szCs w:val="24"/>
        </w:rPr>
        <w:tab/>
      </w:r>
      <w:r w:rsidR="00AD5F04" w:rsidRPr="00AD5F04">
        <w:rPr>
          <w:rFonts w:asciiTheme="majorHAnsi" w:hAnsiTheme="majorHAnsi"/>
          <w:sz w:val="24"/>
          <w:szCs w:val="24"/>
        </w:rPr>
        <w:t xml:space="preserve">      </w:t>
      </w:r>
      <w:r w:rsidR="008912F7">
        <w:rPr>
          <w:rFonts w:asciiTheme="majorHAnsi" w:hAnsiTheme="majorHAnsi"/>
          <w:sz w:val="24"/>
          <w:szCs w:val="24"/>
        </w:rPr>
        <w:t xml:space="preserve">          </w:t>
      </w:r>
      <w:r w:rsidRPr="00AD5F04">
        <w:rPr>
          <w:rFonts w:asciiTheme="majorHAnsi" w:hAnsiTheme="majorHAnsi"/>
          <w:sz w:val="24"/>
          <w:szCs w:val="24"/>
        </w:rPr>
        <w:t xml:space="preserve"> </w:t>
      </w:r>
    </w:p>
    <w:p w14:paraId="70D1B341" w14:textId="77777777" w:rsidR="008912F7" w:rsidRDefault="0009056E" w:rsidP="00526F81">
      <w:pPr>
        <w:pStyle w:val="ListBullet"/>
        <w:numPr>
          <w:ilvl w:val="0"/>
          <w:numId w:val="0"/>
        </w:numPr>
        <w:spacing w:line="10" w:lineRule="atLeast"/>
        <w:ind w:left="720"/>
        <w:rPr>
          <w:rFonts w:asciiTheme="majorHAnsi" w:hAnsiTheme="majorHAnsi"/>
          <w:sz w:val="24"/>
          <w:szCs w:val="24"/>
        </w:rPr>
      </w:pPr>
      <w:r w:rsidRPr="00AD5F04">
        <w:rPr>
          <w:rFonts w:asciiTheme="majorHAnsi" w:hAnsiTheme="majorHAnsi"/>
          <w:b/>
          <w:sz w:val="24"/>
          <w:szCs w:val="24"/>
        </w:rPr>
        <w:t xml:space="preserve">- </w:t>
      </w:r>
      <w:r w:rsidR="008912F7">
        <w:rPr>
          <w:rFonts w:asciiTheme="majorHAnsi" w:hAnsiTheme="majorHAnsi"/>
          <w:sz w:val="24"/>
          <w:szCs w:val="24"/>
        </w:rPr>
        <w:t>Customer Service</w:t>
      </w:r>
    </w:p>
    <w:p w14:paraId="37D6BF6C" w14:textId="77777777" w:rsidR="008912F7" w:rsidRDefault="008912F7" w:rsidP="00526F81">
      <w:pPr>
        <w:pStyle w:val="ListBullet"/>
        <w:numPr>
          <w:ilvl w:val="0"/>
          <w:numId w:val="0"/>
        </w:numPr>
        <w:spacing w:line="10" w:lineRule="atLeast"/>
        <w:ind w:left="720"/>
        <w:rPr>
          <w:rFonts w:asciiTheme="majorHAnsi" w:hAnsiTheme="majorHAnsi"/>
          <w:sz w:val="24"/>
          <w:szCs w:val="24"/>
        </w:rPr>
      </w:pPr>
      <w:r>
        <w:rPr>
          <w:rFonts w:asciiTheme="majorHAnsi" w:hAnsiTheme="majorHAnsi"/>
          <w:sz w:val="24"/>
          <w:szCs w:val="24"/>
        </w:rPr>
        <w:t>- Cashier experience</w:t>
      </w:r>
    </w:p>
    <w:p w14:paraId="447A60FC" w14:textId="77777777" w:rsidR="00526F81" w:rsidRDefault="00526F81" w:rsidP="00526F81">
      <w:pPr>
        <w:pStyle w:val="ListBullet"/>
        <w:numPr>
          <w:ilvl w:val="0"/>
          <w:numId w:val="0"/>
        </w:numPr>
        <w:spacing w:line="10" w:lineRule="atLeast"/>
        <w:ind w:left="720"/>
        <w:rPr>
          <w:rFonts w:asciiTheme="majorHAnsi" w:hAnsiTheme="majorHAnsi"/>
          <w:sz w:val="24"/>
          <w:szCs w:val="24"/>
        </w:rPr>
      </w:pPr>
      <w:r>
        <w:rPr>
          <w:rFonts w:asciiTheme="majorHAnsi" w:hAnsiTheme="majorHAnsi"/>
          <w:sz w:val="24"/>
          <w:szCs w:val="24"/>
        </w:rPr>
        <w:t>- Handle multi-line telephone</w:t>
      </w:r>
    </w:p>
    <w:p w14:paraId="25E779B7" w14:textId="77777777" w:rsidR="0009056E" w:rsidRPr="00AD5F04" w:rsidRDefault="008912F7" w:rsidP="00526F81">
      <w:pPr>
        <w:pStyle w:val="ListBullet"/>
        <w:numPr>
          <w:ilvl w:val="0"/>
          <w:numId w:val="0"/>
        </w:numPr>
        <w:spacing w:line="10" w:lineRule="atLeast"/>
        <w:ind w:left="720"/>
        <w:rPr>
          <w:rFonts w:asciiTheme="majorHAnsi" w:hAnsiTheme="majorHAnsi"/>
        </w:rPr>
      </w:pPr>
      <w:r>
        <w:rPr>
          <w:rFonts w:asciiTheme="majorHAnsi" w:hAnsiTheme="majorHAnsi"/>
          <w:sz w:val="24"/>
          <w:szCs w:val="24"/>
        </w:rPr>
        <w:t>- Inform customers about product speculations</w:t>
      </w:r>
      <w:r w:rsidR="00AD5F04" w:rsidRPr="00AD5F04">
        <w:rPr>
          <w:rFonts w:asciiTheme="majorHAnsi" w:hAnsiTheme="majorHAnsi"/>
          <w:sz w:val="24"/>
          <w:szCs w:val="24"/>
        </w:rPr>
        <w:t xml:space="preserve"> </w:t>
      </w:r>
    </w:p>
    <w:p w14:paraId="3C3536F9" w14:textId="77777777" w:rsidR="0009056E" w:rsidRPr="008912F7" w:rsidRDefault="0009056E" w:rsidP="00526F81">
      <w:pPr>
        <w:pStyle w:val="ListBullet"/>
        <w:numPr>
          <w:ilvl w:val="0"/>
          <w:numId w:val="12"/>
        </w:numPr>
        <w:tabs>
          <w:tab w:val="left" w:pos="10620"/>
        </w:tabs>
        <w:spacing w:line="10" w:lineRule="atLeast"/>
        <w:ind w:left="540" w:hanging="180"/>
      </w:pPr>
      <w:r w:rsidRPr="0086472F">
        <w:rPr>
          <w:rFonts w:asciiTheme="majorHAnsi" w:hAnsiTheme="majorHAnsi"/>
          <w:b/>
          <w:sz w:val="24"/>
          <w:szCs w:val="24"/>
        </w:rPr>
        <w:t>Messmer Catholic School</w:t>
      </w:r>
      <w:r w:rsidR="008912F7">
        <w:rPr>
          <w:rFonts w:asciiTheme="majorHAnsi" w:hAnsiTheme="majorHAnsi"/>
          <w:b/>
          <w:sz w:val="24"/>
          <w:szCs w:val="24"/>
        </w:rPr>
        <w:t xml:space="preserve">s – Administrative Assistant </w:t>
      </w:r>
      <w:r w:rsidR="008912F7">
        <w:rPr>
          <w:sz w:val="24"/>
          <w:szCs w:val="24"/>
        </w:rPr>
        <w:t xml:space="preserve"> </w:t>
      </w:r>
      <w:r w:rsidR="0086472F">
        <w:rPr>
          <w:sz w:val="24"/>
          <w:szCs w:val="24"/>
        </w:rPr>
        <w:t xml:space="preserve">         </w:t>
      </w:r>
      <w:r w:rsidR="008912F7">
        <w:rPr>
          <w:sz w:val="24"/>
          <w:szCs w:val="24"/>
        </w:rPr>
        <w:t xml:space="preserve"> </w:t>
      </w:r>
      <w:r w:rsidR="0086472F">
        <w:rPr>
          <w:sz w:val="24"/>
          <w:szCs w:val="24"/>
        </w:rPr>
        <w:t xml:space="preserve">    </w:t>
      </w:r>
      <w:r w:rsidR="00AD5F04">
        <w:rPr>
          <w:b/>
          <w:sz w:val="24"/>
          <w:szCs w:val="24"/>
        </w:rPr>
        <w:t>September 2006 – February 2010</w:t>
      </w:r>
    </w:p>
    <w:p w14:paraId="608AD1F6" w14:textId="77777777" w:rsidR="008912F7" w:rsidRDefault="008912F7" w:rsidP="00526F81">
      <w:pPr>
        <w:pStyle w:val="ListBullet"/>
        <w:numPr>
          <w:ilvl w:val="0"/>
          <w:numId w:val="0"/>
        </w:numPr>
        <w:tabs>
          <w:tab w:val="left" w:pos="10620"/>
        </w:tabs>
        <w:spacing w:line="10" w:lineRule="atLeast"/>
        <w:ind w:left="540" w:firstLine="180"/>
        <w:rPr>
          <w:rFonts w:asciiTheme="majorHAnsi" w:hAnsiTheme="majorHAnsi"/>
          <w:sz w:val="24"/>
          <w:szCs w:val="24"/>
        </w:rPr>
      </w:pPr>
      <w:r>
        <w:rPr>
          <w:rFonts w:asciiTheme="majorHAnsi" w:hAnsiTheme="majorHAnsi"/>
          <w:sz w:val="24"/>
          <w:szCs w:val="24"/>
        </w:rPr>
        <w:t xml:space="preserve">- </w:t>
      </w:r>
      <w:r w:rsidR="00526F81">
        <w:rPr>
          <w:rFonts w:asciiTheme="majorHAnsi" w:hAnsiTheme="majorHAnsi"/>
          <w:sz w:val="24"/>
          <w:szCs w:val="24"/>
        </w:rPr>
        <w:t>Data e</w:t>
      </w:r>
      <w:r>
        <w:rPr>
          <w:rFonts w:asciiTheme="majorHAnsi" w:hAnsiTheme="majorHAnsi"/>
          <w:sz w:val="24"/>
          <w:szCs w:val="24"/>
        </w:rPr>
        <w:t>ntry</w:t>
      </w:r>
    </w:p>
    <w:p w14:paraId="48A5AC99" w14:textId="77777777" w:rsidR="00526F81" w:rsidRDefault="00526F81" w:rsidP="00526F81">
      <w:pPr>
        <w:pStyle w:val="ListBullet"/>
        <w:numPr>
          <w:ilvl w:val="0"/>
          <w:numId w:val="0"/>
        </w:numPr>
        <w:tabs>
          <w:tab w:val="left" w:pos="10620"/>
        </w:tabs>
        <w:spacing w:line="10" w:lineRule="atLeast"/>
        <w:ind w:left="540" w:firstLine="180"/>
        <w:rPr>
          <w:rFonts w:asciiTheme="majorHAnsi" w:hAnsiTheme="majorHAnsi"/>
          <w:sz w:val="24"/>
          <w:szCs w:val="24"/>
        </w:rPr>
      </w:pPr>
      <w:r>
        <w:rPr>
          <w:rFonts w:asciiTheme="majorHAnsi" w:hAnsiTheme="majorHAnsi"/>
          <w:sz w:val="24"/>
          <w:szCs w:val="24"/>
        </w:rPr>
        <w:t>- Order supplies</w:t>
      </w:r>
    </w:p>
    <w:p w14:paraId="16DB4872" w14:textId="77777777" w:rsidR="00075E2D" w:rsidRDefault="00526F81" w:rsidP="00A30D9F">
      <w:pPr>
        <w:pStyle w:val="ListBullet"/>
        <w:numPr>
          <w:ilvl w:val="0"/>
          <w:numId w:val="0"/>
        </w:numPr>
        <w:tabs>
          <w:tab w:val="left" w:pos="10620"/>
        </w:tabs>
        <w:spacing w:before="12" w:line="240" w:lineRule="auto"/>
        <w:ind w:left="540" w:firstLine="180"/>
        <w:rPr>
          <w:rFonts w:asciiTheme="majorHAnsi" w:hAnsiTheme="majorHAnsi"/>
          <w:sz w:val="24"/>
          <w:szCs w:val="24"/>
        </w:rPr>
      </w:pPr>
      <w:r>
        <w:rPr>
          <w:rFonts w:asciiTheme="majorHAnsi" w:hAnsiTheme="majorHAnsi"/>
          <w:sz w:val="24"/>
          <w:szCs w:val="24"/>
        </w:rPr>
        <w:t>- Handle multi-line telephone</w:t>
      </w:r>
    </w:p>
    <w:p w14:paraId="7576EF3D" w14:textId="77777777" w:rsidR="00A30D9F" w:rsidRPr="00A30D9F" w:rsidRDefault="00A30D9F" w:rsidP="00A30D9F">
      <w:pPr>
        <w:pStyle w:val="ListBullet"/>
        <w:numPr>
          <w:ilvl w:val="0"/>
          <w:numId w:val="0"/>
        </w:numPr>
        <w:tabs>
          <w:tab w:val="left" w:pos="10620"/>
        </w:tabs>
        <w:spacing w:before="12" w:line="240" w:lineRule="auto"/>
        <w:ind w:left="540" w:firstLine="180"/>
        <w:rPr>
          <w:rFonts w:asciiTheme="majorHAnsi" w:hAnsiTheme="majorHAnsi"/>
          <w:sz w:val="16"/>
          <w:szCs w:val="16"/>
        </w:rPr>
      </w:pPr>
    </w:p>
    <w:p w14:paraId="6EC4EF58" w14:textId="77777777" w:rsidR="00075E2D" w:rsidRDefault="00075E2D" w:rsidP="00A30D9F">
      <w:pPr>
        <w:spacing w:before="12" w:line="240" w:lineRule="auto"/>
      </w:pPr>
    </w:p>
    <w:p w14:paraId="141EEA4C" w14:textId="77777777" w:rsidR="00A30D9F" w:rsidRDefault="00A30D9F" w:rsidP="00A30D9F">
      <w:pPr>
        <w:pStyle w:val="Heading1"/>
        <w:spacing w:before="12"/>
        <w:rPr>
          <w:b/>
          <w:color w:val="auto"/>
        </w:rPr>
      </w:pPr>
      <w:r>
        <w:rPr>
          <w:b/>
          <w:color w:val="auto"/>
        </w:rPr>
        <w:t>SKILLS:</w:t>
      </w:r>
    </w:p>
    <w:p w14:paraId="010F2BAC" w14:textId="49C733BE" w:rsidR="00A13B75" w:rsidRDefault="00B63029" w:rsidP="00A13B75">
      <w:pPr>
        <w:pStyle w:val="BodyText"/>
        <w:spacing w:after="80" w:line="240" w:lineRule="auto"/>
        <w:ind w:firstLine="72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1312" behindDoc="0" locked="0" layoutInCell="1" allowOverlap="1" wp14:anchorId="3C081362" wp14:editId="5575D1B5">
                <wp:simplePos x="0" y="0"/>
                <wp:positionH relativeFrom="column">
                  <wp:posOffset>3314700</wp:posOffset>
                </wp:positionH>
                <wp:positionV relativeFrom="paragraph">
                  <wp:posOffset>36195</wp:posOffset>
                </wp:positionV>
                <wp:extent cx="3314700" cy="1371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3147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C85F64"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Organizational Skills</w:t>
                            </w:r>
                          </w:p>
                          <w:p w14:paraId="6B0064A1"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Self-starter</w:t>
                            </w:r>
                          </w:p>
                          <w:p w14:paraId="09216482"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xml:space="preserve">- Computer Literate </w:t>
                            </w:r>
                          </w:p>
                          <w:p w14:paraId="611997FB"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Works proficiently alone or in groups</w:t>
                            </w:r>
                          </w:p>
                          <w:p w14:paraId="2DE86056"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Excellent Phone Skills</w:t>
                            </w:r>
                          </w:p>
                          <w:p w14:paraId="46C48926" w14:textId="77777777" w:rsidR="00B63029" w:rsidRPr="00A13B75" w:rsidRDefault="00B63029" w:rsidP="00A13B75">
                            <w:pPr>
                              <w:pStyle w:val="BodyText"/>
                              <w:spacing w:after="80" w:line="240" w:lineRule="auto"/>
                              <w:rPr>
                                <w:rFonts w:asciiTheme="majorHAnsi" w:hAnsiTheme="maj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61pt;margin-top:2.85pt;width:261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" filled="f" stroked="f">
                <v:textbox>
                  <w:txbxContent>
                    <w:p w14:paraId="5DC85F64"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Organizational Skills</w:t>
                      </w:r>
                    </w:p>
                    <w:p w14:paraId="6B0064A1"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Self-starter</w:t>
                      </w:r>
                    </w:p>
                    <w:p w14:paraId="09216482"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xml:space="preserve">- Computer Literate </w:t>
                      </w:r>
                    </w:p>
                    <w:p w14:paraId="611997FB"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Works proficiently alone or in groups</w:t>
                      </w:r>
                    </w:p>
                    <w:p w14:paraId="2DE86056"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Excellent Phone Skills</w:t>
                      </w:r>
                    </w:p>
                    <w:p w14:paraId="46C48926" w14:textId="77777777" w:rsidR="00B63029" w:rsidRPr="00A13B75" w:rsidRDefault="00B63029" w:rsidP="00A13B75">
                      <w:pPr>
                        <w:pStyle w:val="BodyText"/>
                        <w:spacing w:after="80" w:line="240" w:lineRule="auto"/>
                        <w:rPr>
                          <w:rFonts w:asciiTheme="majorHAnsi" w:hAnsiTheme="majorHAnsi"/>
                          <w:sz w:val="24"/>
                          <w:szCs w:val="24"/>
                        </w:rPr>
                      </w:pPr>
                    </w:p>
                  </w:txbxContent>
                </v:textbox>
                <w10:wrap type="square"/>
              </v:shape>
            </w:pict>
          </mc:Fallback>
        </mc:AlternateContent>
      </w:r>
      <w:r>
        <w:rPr>
          <w:rFonts w:asciiTheme="majorHAnsi" w:hAnsiTheme="majorHAnsi"/>
          <w:noProof/>
          <w:sz w:val="24"/>
          <w:szCs w:val="24"/>
        </w:rPr>
        <mc:AlternateContent>
          <mc:Choice Requires="wps">
            <w:drawing>
              <wp:anchor distT="0" distB="0" distL="114300" distR="114300" simplePos="0" relativeHeight="251659264" behindDoc="0" locked="0" layoutInCell="1" allowOverlap="1" wp14:anchorId="4FD270B9" wp14:editId="7A18CCE6">
                <wp:simplePos x="0" y="0"/>
                <wp:positionH relativeFrom="column">
                  <wp:posOffset>457200</wp:posOffset>
                </wp:positionH>
                <wp:positionV relativeFrom="paragraph">
                  <wp:posOffset>36195</wp:posOffset>
                </wp:positionV>
                <wp:extent cx="2971800" cy="1371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718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350D5D"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Microsoft Office</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
                          <w:p w14:paraId="7F4E68B2"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Copy/Fax Machine Experience</w:t>
                            </w:r>
                          </w:p>
                          <w:p w14:paraId="7E13728A"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Remarkable Communication Skills</w:t>
                            </w:r>
                          </w:p>
                          <w:p w14:paraId="4B1E1E54"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Project Designer</w:t>
                            </w:r>
                          </w:p>
                          <w:p w14:paraId="5D7E62A4" w14:textId="77777777" w:rsidR="00B63029" w:rsidRPr="006D09B8" w:rsidRDefault="00B63029" w:rsidP="006D09B8">
                            <w:pPr>
                              <w:pStyle w:val="BodyText"/>
                              <w:spacing w:after="80" w:line="240" w:lineRule="auto"/>
                              <w:rPr>
                                <w:rFonts w:asciiTheme="majorHAnsi" w:hAnsiTheme="majorHAnsi"/>
                                <w:sz w:val="24"/>
                                <w:szCs w:val="24"/>
                              </w:rPr>
                            </w:pPr>
                            <w:r>
                              <w:rPr>
                                <w:rFonts w:asciiTheme="majorHAnsi" w:hAnsiTheme="majorHAnsi"/>
                                <w:sz w:val="24"/>
                                <w:szCs w:val="24"/>
                              </w:rPr>
                              <w:t>- Customer Service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6pt;margin-top:2.85pt;width:234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" filled="f" stroked="f">
                <v:textbox>
                  <w:txbxContent>
                    <w:p w14:paraId="25350D5D"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Microsoft Office</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
                    <w:p w14:paraId="7F4E68B2"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Copy/Fax Machine Experience</w:t>
                      </w:r>
                    </w:p>
                    <w:p w14:paraId="7E13728A"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Remarkable Communication Skills</w:t>
                      </w:r>
                    </w:p>
                    <w:p w14:paraId="4B1E1E54" w14:textId="77777777" w:rsidR="00B63029" w:rsidRDefault="00B63029" w:rsidP="00A13B75">
                      <w:pPr>
                        <w:pStyle w:val="BodyText"/>
                        <w:spacing w:after="80" w:line="240" w:lineRule="auto"/>
                        <w:rPr>
                          <w:rFonts w:asciiTheme="majorHAnsi" w:hAnsiTheme="majorHAnsi"/>
                          <w:sz w:val="24"/>
                          <w:szCs w:val="24"/>
                        </w:rPr>
                      </w:pPr>
                      <w:r>
                        <w:rPr>
                          <w:rFonts w:asciiTheme="majorHAnsi" w:hAnsiTheme="majorHAnsi"/>
                          <w:sz w:val="24"/>
                          <w:szCs w:val="24"/>
                        </w:rPr>
                        <w:t>- Project Designer</w:t>
                      </w:r>
                    </w:p>
                    <w:p w14:paraId="5D7E62A4" w14:textId="77777777" w:rsidR="00B63029" w:rsidRPr="006D09B8" w:rsidRDefault="00B63029" w:rsidP="006D09B8">
                      <w:pPr>
                        <w:pStyle w:val="BodyText"/>
                        <w:spacing w:after="80" w:line="240" w:lineRule="auto"/>
                        <w:rPr>
                          <w:rFonts w:asciiTheme="majorHAnsi" w:hAnsiTheme="majorHAnsi"/>
                          <w:sz w:val="24"/>
                          <w:szCs w:val="24"/>
                        </w:rPr>
                      </w:pPr>
                      <w:r>
                        <w:rPr>
                          <w:rFonts w:asciiTheme="majorHAnsi" w:hAnsiTheme="majorHAnsi"/>
                          <w:sz w:val="24"/>
                          <w:szCs w:val="24"/>
                        </w:rPr>
                        <w:t>- Customer Service Skills</w:t>
                      </w:r>
                    </w:p>
                  </w:txbxContent>
                </v:textbox>
                <w10:wrap type="square"/>
              </v:shape>
            </w:pict>
          </mc:Fallback>
        </mc:AlternateContent>
      </w:r>
    </w:p>
    <w:p w14:paraId="3E0B1297" w14:textId="77777777" w:rsidR="00A30D9F" w:rsidRDefault="00A30D9F" w:rsidP="00D42C4A">
      <w:pPr>
        <w:pStyle w:val="BodyText"/>
        <w:spacing w:after="80" w:line="240" w:lineRule="auto"/>
        <w:ind w:firstLine="720"/>
        <w:rPr>
          <w:rFonts w:asciiTheme="majorHAnsi" w:hAnsiTheme="majorHAnsi"/>
          <w:sz w:val="24"/>
          <w:szCs w:val="24"/>
        </w:rPr>
      </w:pPr>
    </w:p>
    <w:p w14:paraId="49D51208" w14:textId="77777777" w:rsidR="00D42C4A" w:rsidRPr="00A30D9F" w:rsidRDefault="00D42C4A" w:rsidP="00D42C4A">
      <w:pPr>
        <w:pStyle w:val="BodyText"/>
        <w:spacing w:after="80" w:line="240" w:lineRule="auto"/>
        <w:ind w:firstLine="720"/>
        <w:rPr>
          <w:rFonts w:asciiTheme="majorHAnsi" w:hAnsiTheme="majorHAnsi"/>
          <w:sz w:val="24"/>
          <w:szCs w:val="24"/>
        </w:rPr>
      </w:pPr>
    </w:p>
    <w:p w14:paraId="0E21A6C9" w14:textId="77777777" w:rsidR="00A30D9F" w:rsidRDefault="00A30D9F"/>
    <w:sectPr w:rsidR="00A30D9F" w:rsidSect="00075E2D">
      <w:headerReference w:type="default" r:id="rId9"/>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3845AE" w14:textId="77777777" w:rsidR="00B63029" w:rsidRDefault="00B63029">
      <w:pPr>
        <w:spacing w:line="240" w:lineRule="auto"/>
      </w:pPr>
      <w:r>
        <w:separator/>
      </w:r>
    </w:p>
  </w:endnote>
  <w:endnote w:type="continuationSeparator" w:id="0">
    <w:p w14:paraId="7B1F53D9" w14:textId="77777777" w:rsidR="00B63029" w:rsidRDefault="00B630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50FEA" w14:textId="77777777" w:rsidR="00B63029" w:rsidRDefault="00B63029">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6B5CF" w14:textId="77777777" w:rsidR="00B63029" w:rsidRDefault="00B63029">
      <w:pPr>
        <w:spacing w:line="240" w:lineRule="auto"/>
      </w:pPr>
      <w:r>
        <w:separator/>
      </w:r>
    </w:p>
  </w:footnote>
  <w:footnote w:type="continuationSeparator" w:id="0">
    <w:p w14:paraId="15D1099F" w14:textId="77777777" w:rsidR="00B63029" w:rsidRDefault="00B6302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B63029" w14:paraId="74448A04" w14:textId="77777777">
      <w:tc>
        <w:tcPr>
          <w:tcW w:w="8298" w:type="dxa"/>
          <w:vAlign w:val="center"/>
        </w:tcPr>
        <w:p w14:paraId="753A66C1" w14:textId="77777777" w:rsidR="00B63029" w:rsidRDefault="00B63029">
          <w:pPr>
            <w:pStyle w:val="Title"/>
          </w:pPr>
        </w:p>
      </w:tc>
      <w:tc>
        <w:tcPr>
          <w:tcW w:w="2718" w:type="dxa"/>
          <w:vAlign w:val="center"/>
        </w:tcPr>
        <w:p w14:paraId="5C84F8AA" w14:textId="77777777" w:rsidR="00B63029" w:rsidRDefault="00B63029">
          <w:pPr>
            <w:pStyle w:val="Boxes"/>
          </w:pPr>
          <w:r>
            <w:rPr>
              <w:noProof/>
            </w:rPr>
            <w:drawing>
              <wp:inline distT="0" distB="0" distL="0" distR="0" wp14:anchorId="2867A247" wp14:editId="2AC93FF5">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5A75C65" wp14:editId="00903FA0">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8E581B1" wp14:editId="57AD2F5A">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9FE8303" wp14:editId="23F4D279">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023B3145" wp14:editId="33DDD838">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046FA9C0" w14:textId="77777777" w:rsidR="00B63029" w:rsidRDefault="00B6302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B63029" w14:paraId="591D76BC" w14:textId="77777777">
      <w:tc>
        <w:tcPr>
          <w:tcW w:w="8298" w:type="dxa"/>
          <w:vAlign w:val="center"/>
        </w:tcPr>
        <w:p w14:paraId="0CE409AB" w14:textId="77777777" w:rsidR="00B63029" w:rsidRPr="00C22FCE" w:rsidRDefault="00B63029">
          <w:pPr>
            <w:pStyle w:val="Title"/>
            <w:rPr>
              <w:color w:val="auto"/>
            </w:rPr>
          </w:pPr>
          <w:r>
            <w:rPr>
              <w:color w:val="auto"/>
            </w:rPr>
            <w:t>Brittni M. Young</w:t>
          </w:r>
        </w:p>
      </w:tc>
      <w:tc>
        <w:tcPr>
          <w:tcW w:w="2718" w:type="dxa"/>
          <w:vAlign w:val="center"/>
        </w:tcPr>
        <w:p w14:paraId="235398E6" w14:textId="77777777" w:rsidR="00B63029" w:rsidRDefault="00B63029">
          <w:pPr>
            <w:pStyle w:val="Boxes"/>
          </w:pPr>
          <w:r>
            <w:rPr>
              <w:noProof/>
            </w:rPr>
            <w:drawing>
              <wp:inline distT="0" distB="0" distL="0" distR="0" wp14:anchorId="60BCA001" wp14:editId="3F533808">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699536F" wp14:editId="7322C2EE">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79D1D2C" wp14:editId="0174EC71">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7D9F5B27" wp14:editId="6578D889">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817DE67" wp14:editId="76BBFF10">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A60F990" w14:textId="06A8505D" w:rsidR="00B63029" w:rsidRPr="00C22FCE" w:rsidRDefault="00CF7058">
    <w:pPr>
      <w:pStyle w:val="ContactDetails"/>
      <w:rPr>
        <w:color w:val="auto"/>
        <w:sz w:val="21"/>
        <w:szCs w:val="21"/>
      </w:rPr>
    </w:pPr>
    <w:r>
      <w:rPr>
        <w:color w:val="auto"/>
        <w:sz w:val="21"/>
        <w:szCs w:val="21"/>
      </w:rPr>
      <w:t>463</w:t>
    </w:r>
    <w:r w:rsidR="00E13320">
      <w:rPr>
        <w:color w:val="auto"/>
        <w:sz w:val="21"/>
        <w:szCs w:val="21"/>
      </w:rPr>
      <w:t>3 Whirling Oak Way, Colorado Springs, CO 80911</w:t>
    </w:r>
    <w:r w:rsidR="00B63029" w:rsidRPr="00C22FCE">
      <w:rPr>
        <w:color w:val="auto"/>
        <w:sz w:val="21"/>
        <w:szCs w:val="21"/>
      </w:rPr>
      <w:t xml:space="preserve"> </w:t>
    </w:r>
    <w:r w:rsidR="00B63029" w:rsidRPr="00C22FCE">
      <w:rPr>
        <w:color w:val="auto"/>
        <w:sz w:val="21"/>
        <w:szCs w:val="21"/>
      </w:rPr>
      <w:sym w:font="Wingdings 2" w:char="F097"/>
    </w:r>
    <w:r w:rsidR="00B63029" w:rsidRPr="00C22FCE">
      <w:rPr>
        <w:color w:val="auto"/>
        <w:sz w:val="21"/>
        <w:szCs w:val="21"/>
      </w:rPr>
      <w:t xml:space="preserve"> Phone: (253) 495-9502 </w:t>
    </w:r>
    <w:r w:rsidR="00B63029" w:rsidRPr="00C22FCE">
      <w:rPr>
        <w:color w:val="auto"/>
        <w:sz w:val="21"/>
        <w:szCs w:val="21"/>
      </w:rPr>
      <w:sym w:font="Wingdings 2" w:char="F097"/>
    </w:r>
    <w:r w:rsidR="00B63029" w:rsidRPr="00C22FCE">
      <w:rPr>
        <w:color w:val="auto"/>
        <w:sz w:val="21"/>
        <w:szCs w:val="21"/>
      </w:rPr>
      <w:t xml:space="preserve"> E-Mail: byoung9809@aol.com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4584D3" w:themeColor="accent2"/>
      </w:rPr>
    </w:lvl>
  </w:abstractNum>
  <w:abstractNum w:abstractNumId="10">
    <w:nsid w:val="29B4082C"/>
    <w:multiLevelType w:val="hybridMultilevel"/>
    <w:tmpl w:val="7D685D86"/>
    <w:lvl w:ilvl="0" w:tplc="1C787E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407767C"/>
    <w:multiLevelType w:val="hybridMultilevel"/>
    <w:tmpl w:val="EC2E4FD0"/>
    <w:lvl w:ilvl="0" w:tplc="76E0D0A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D20457"/>
    <w:multiLevelType w:val="hybridMultilevel"/>
    <w:tmpl w:val="6132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B5A3D"/>
    <w:rsid w:val="00075E2D"/>
    <w:rsid w:val="00086D53"/>
    <w:rsid w:val="0009056E"/>
    <w:rsid w:val="001C5E0F"/>
    <w:rsid w:val="003B06CD"/>
    <w:rsid w:val="003D270A"/>
    <w:rsid w:val="004E3669"/>
    <w:rsid w:val="00526F81"/>
    <w:rsid w:val="00627A0F"/>
    <w:rsid w:val="006B5A3D"/>
    <w:rsid w:val="006D09B8"/>
    <w:rsid w:val="0082770E"/>
    <w:rsid w:val="0086472F"/>
    <w:rsid w:val="008912F7"/>
    <w:rsid w:val="00893CAC"/>
    <w:rsid w:val="008A1340"/>
    <w:rsid w:val="00974B9C"/>
    <w:rsid w:val="00A13B75"/>
    <w:rsid w:val="00A30D9F"/>
    <w:rsid w:val="00AD5F04"/>
    <w:rsid w:val="00AE6B82"/>
    <w:rsid w:val="00B63029"/>
    <w:rsid w:val="00BE2BC8"/>
    <w:rsid w:val="00C22FCE"/>
    <w:rsid w:val="00C87FD5"/>
    <w:rsid w:val="00CF7058"/>
    <w:rsid w:val="00D42C4A"/>
    <w:rsid w:val="00D45CFF"/>
    <w:rsid w:val="00D548A5"/>
    <w:rsid w:val="00E13320"/>
    <w:rsid w:val="00FA00F5"/>
    <w:rsid w:val="00FA5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0F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4584D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31B6FD"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31B6FD"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016194"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4584D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31B6FD"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4584D3" w:themeColor="accent2"/>
    </w:rPr>
  </w:style>
  <w:style w:type="character" w:customStyle="1" w:styleId="FooterChar">
    <w:name w:val="Footer Char"/>
    <w:basedOn w:val="DefaultParagraphFont"/>
    <w:link w:val="Footer"/>
    <w:rsid w:val="00075E2D"/>
    <w:rPr>
      <w:color w:val="4584D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4584D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4584D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31B6FD"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31B6FD" w:themeColor="accent1" w:shadow="1"/>
        <w:left w:val="single" w:sz="2" w:space="10" w:color="31B6FD" w:themeColor="accent1" w:shadow="1"/>
        <w:bottom w:val="single" w:sz="2" w:space="10" w:color="31B6FD" w:themeColor="accent1" w:shadow="1"/>
        <w:right w:val="single" w:sz="2" w:space="10" w:color="31B6FD" w:themeColor="accent1" w:shadow="1"/>
      </w:pBdr>
      <w:ind w:left="1152" w:right="1152"/>
    </w:pPr>
    <w:rPr>
      <w:i/>
      <w:iCs/>
      <w:color w:val="31B6FD"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31B6FD"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31B6FD"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31B6FD"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016194"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016194"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31B6FD" w:themeColor="accent1"/>
      </w:pBdr>
      <w:spacing w:before="200" w:after="280"/>
      <w:ind w:left="936" w:right="936"/>
    </w:pPr>
    <w:rPr>
      <w:b/>
      <w:bCs/>
      <w:i/>
      <w:iCs/>
      <w:color w:val="31B6FD" w:themeColor="accent1"/>
    </w:rPr>
  </w:style>
  <w:style w:type="character" w:customStyle="1" w:styleId="IntenseQuoteChar">
    <w:name w:val="Intense Quote Char"/>
    <w:basedOn w:val="DefaultParagraphFont"/>
    <w:link w:val="IntenseQuote"/>
    <w:rsid w:val="00075E2D"/>
    <w:rPr>
      <w:b/>
      <w:bCs/>
      <w:i/>
      <w:iCs/>
      <w:color w:val="31B6FD"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31B6FD"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0292DF" w:themeColor="accent1" w:themeShade="BF"/>
      <w:sz w:val="28"/>
      <w:szCs w:val="28"/>
    </w:rPr>
  </w:style>
  <w:style w:type="paragraph" w:customStyle="1" w:styleId="B47050CB0F78CC4C8BEE96FB10DB6482">
    <w:name w:val="B47050CB0F78CC4C8BEE96FB10DB6482"/>
    <w:rsid w:val="00C22FCE"/>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4584D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31B6FD"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31B6FD"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016194"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4584D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31B6FD"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4584D3" w:themeColor="accent2"/>
    </w:rPr>
  </w:style>
  <w:style w:type="character" w:customStyle="1" w:styleId="FooterChar">
    <w:name w:val="Footer Char"/>
    <w:basedOn w:val="DefaultParagraphFont"/>
    <w:link w:val="Footer"/>
    <w:rsid w:val="00075E2D"/>
    <w:rPr>
      <w:color w:val="4584D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4584D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4584D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31B6FD"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31B6FD" w:themeColor="accent1" w:shadow="1"/>
        <w:left w:val="single" w:sz="2" w:space="10" w:color="31B6FD" w:themeColor="accent1" w:shadow="1"/>
        <w:bottom w:val="single" w:sz="2" w:space="10" w:color="31B6FD" w:themeColor="accent1" w:shadow="1"/>
        <w:right w:val="single" w:sz="2" w:space="10" w:color="31B6FD" w:themeColor="accent1" w:shadow="1"/>
      </w:pBdr>
      <w:ind w:left="1152" w:right="1152"/>
    </w:pPr>
    <w:rPr>
      <w:i/>
      <w:iCs/>
      <w:color w:val="31B6FD"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31B6FD"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31B6FD"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31B6FD"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016194"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016194"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31B6FD" w:themeColor="accent1"/>
      </w:pBdr>
      <w:spacing w:before="200" w:after="280"/>
      <w:ind w:left="936" w:right="936"/>
    </w:pPr>
    <w:rPr>
      <w:b/>
      <w:bCs/>
      <w:i/>
      <w:iCs/>
      <w:color w:val="31B6FD" w:themeColor="accent1"/>
    </w:rPr>
  </w:style>
  <w:style w:type="character" w:customStyle="1" w:styleId="IntenseQuoteChar">
    <w:name w:val="Intense Quote Char"/>
    <w:basedOn w:val="DefaultParagraphFont"/>
    <w:link w:val="IntenseQuote"/>
    <w:rsid w:val="00075E2D"/>
    <w:rPr>
      <w:b/>
      <w:bCs/>
      <w:i/>
      <w:iCs/>
      <w:color w:val="31B6FD"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31B6FD"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0292DF" w:themeColor="accent1" w:themeShade="BF"/>
      <w:sz w:val="28"/>
      <w:szCs w:val="28"/>
    </w:rPr>
  </w:style>
  <w:style w:type="paragraph" w:customStyle="1" w:styleId="B47050CB0F78CC4C8BEE96FB10DB6482">
    <w:name w:val="B47050CB0F78CC4C8BEE96FB10DB6482"/>
    <w:rsid w:val="00C22FCE"/>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C29CC23B609F4089F9F13E7CAEB258"/>
        <w:category>
          <w:name w:val="General"/>
          <w:gallery w:val="placeholder"/>
        </w:category>
        <w:types>
          <w:type w:val="bbPlcHdr"/>
        </w:types>
        <w:behaviors>
          <w:behavior w:val="content"/>
        </w:behaviors>
        <w:guid w:val="{5AB7968E-EC94-E54F-B324-42E8A64CD6B8}"/>
      </w:docPartPr>
      <w:docPartBody>
        <w:p w:rsidR="00443C98" w:rsidRDefault="00443C98">
          <w:pPr>
            <w:pStyle w:val="33C29CC23B609F4089F9F13E7CAEB258"/>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C98"/>
    <w:rsid w:val="00443C98"/>
    <w:rsid w:val="00677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33C29CC23B609F4089F9F13E7CAEB258">
    <w:name w:val="33C29CC23B609F4089F9F13E7CAEB258"/>
  </w:style>
  <w:style w:type="paragraph" w:customStyle="1" w:styleId="F4E563F46429744C8DCD7EAA7C141A0E">
    <w:name w:val="F4E563F46429744C8DCD7EAA7C141A0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A05937E6C906A54380B06F7035EDB359">
    <w:name w:val="A05937E6C906A54380B06F7035EDB359"/>
  </w:style>
  <w:style w:type="paragraph" w:customStyle="1" w:styleId="988B6BE3F8AD2A4DAE1F3825326683B3">
    <w:name w:val="988B6BE3F8AD2A4DAE1F3825326683B3"/>
  </w:style>
  <w:style w:type="paragraph" w:customStyle="1" w:styleId="E6A45F11FBBFCB489905ED1001AE46DC">
    <w:name w:val="E6A45F11FBBFCB489905ED1001AE46DC"/>
  </w:style>
  <w:style w:type="paragraph" w:customStyle="1" w:styleId="6F51F2ECDFAA2640B52077680BE3D0FF">
    <w:name w:val="6F51F2ECDFAA2640B52077680BE3D0FF"/>
  </w:style>
  <w:style w:type="paragraph" w:customStyle="1" w:styleId="6803004578C1E044AC169BA2EA229962">
    <w:name w:val="6803004578C1E044AC169BA2EA229962"/>
  </w:style>
  <w:style w:type="paragraph" w:customStyle="1" w:styleId="4387016795706049BDA169CEF8B12DAD">
    <w:name w:val="4387016795706049BDA169CEF8B12DAD"/>
  </w:style>
  <w:style w:type="paragraph" w:customStyle="1" w:styleId="4A5B1F21F308A2419B93E514950D08BF">
    <w:name w:val="4A5B1F21F308A2419B93E514950D08BF"/>
  </w:style>
  <w:style w:type="paragraph" w:customStyle="1" w:styleId="B47050CB0F78CC4C8BEE96FB10DB6482">
    <w:name w:val="B47050CB0F78CC4C8BEE96FB10DB6482"/>
  </w:style>
  <w:style w:type="paragraph" w:customStyle="1" w:styleId="AA790F6EA19C2C418B0B6BC771301C0D">
    <w:name w:val="AA790F6EA19C2C418B0B6BC771301C0D"/>
    <w:rsid w:val="00443C98"/>
  </w:style>
  <w:style w:type="paragraph" w:customStyle="1" w:styleId="A590199656012346817778A4FEB7F8E1">
    <w:name w:val="A590199656012346817778A4FEB7F8E1"/>
    <w:rsid w:val="00443C98"/>
  </w:style>
  <w:style w:type="paragraph" w:customStyle="1" w:styleId="A66955DC701575409A2B9D486237D124">
    <w:name w:val="A66955DC701575409A2B9D486237D124"/>
    <w:rsid w:val="00443C98"/>
  </w:style>
  <w:style w:type="paragraph" w:customStyle="1" w:styleId="CFA0EE153E0D654F8B2007E6298497AB">
    <w:name w:val="CFA0EE153E0D654F8B2007E6298497AB"/>
    <w:rsid w:val="00443C98"/>
  </w:style>
  <w:style w:type="paragraph" w:customStyle="1" w:styleId="780E312B143CDA4FA565DDC79277ED59">
    <w:name w:val="780E312B143CDA4FA565DDC79277ED59"/>
    <w:rsid w:val="00443C9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33C29CC23B609F4089F9F13E7CAEB258">
    <w:name w:val="33C29CC23B609F4089F9F13E7CAEB258"/>
  </w:style>
  <w:style w:type="paragraph" w:customStyle="1" w:styleId="F4E563F46429744C8DCD7EAA7C141A0E">
    <w:name w:val="F4E563F46429744C8DCD7EAA7C141A0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A05937E6C906A54380B06F7035EDB359">
    <w:name w:val="A05937E6C906A54380B06F7035EDB359"/>
  </w:style>
  <w:style w:type="paragraph" w:customStyle="1" w:styleId="988B6BE3F8AD2A4DAE1F3825326683B3">
    <w:name w:val="988B6BE3F8AD2A4DAE1F3825326683B3"/>
  </w:style>
  <w:style w:type="paragraph" w:customStyle="1" w:styleId="E6A45F11FBBFCB489905ED1001AE46DC">
    <w:name w:val="E6A45F11FBBFCB489905ED1001AE46DC"/>
  </w:style>
  <w:style w:type="paragraph" w:customStyle="1" w:styleId="6F51F2ECDFAA2640B52077680BE3D0FF">
    <w:name w:val="6F51F2ECDFAA2640B52077680BE3D0FF"/>
  </w:style>
  <w:style w:type="paragraph" w:customStyle="1" w:styleId="6803004578C1E044AC169BA2EA229962">
    <w:name w:val="6803004578C1E044AC169BA2EA229962"/>
  </w:style>
  <w:style w:type="paragraph" w:customStyle="1" w:styleId="4387016795706049BDA169CEF8B12DAD">
    <w:name w:val="4387016795706049BDA169CEF8B12DAD"/>
  </w:style>
  <w:style w:type="paragraph" w:customStyle="1" w:styleId="4A5B1F21F308A2419B93E514950D08BF">
    <w:name w:val="4A5B1F21F308A2419B93E514950D08BF"/>
  </w:style>
  <w:style w:type="paragraph" w:customStyle="1" w:styleId="B47050CB0F78CC4C8BEE96FB10DB6482">
    <w:name w:val="B47050CB0F78CC4C8BEE96FB10DB6482"/>
  </w:style>
  <w:style w:type="paragraph" w:customStyle="1" w:styleId="AA790F6EA19C2C418B0B6BC771301C0D">
    <w:name w:val="AA790F6EA19C2C418B0B6BC771301C0D"/>
    <w:rsid w:val="00443C98"/>
  </w:style>
  <w:style w:type="paragraph" w:customStyle="1" w:styleId="A590199656012346817778A4FEB7F8E1">
    <w:name w:val="A590199656012346817778A4FEB7F8E1"/>
    <w:rsid w:val="00443C98"/>
  </w:style>
  <w:style w:type="paragraph" w:customStyle="1" w:styleId="A66955DC701575409A2B9D486237D124">
    <w:name w:val="A66955DC701575409A2B9D486237D124"/>
    <w:rsid w:val="00443C98"/>
  </w:style>
  <w:style w:type="paragraph" w:customStyle="1" w:styleId="CFA0EE153E0D654F8B2007E6298497AB">
    <w:name w:val="CFA0EE153E0D654F8B2007E6298497AB"/>
    <w:rsid w:val="00443C98"/>
  </w:style>
  <w:style w:type="paragraph" w:customStyle="1" w:styleId="780E312B143CDA4FA565DDC79277ED59">
    <w:name w:val="780E312B143CDA4FA565DDC79277ED59"/>
    <w:rsid w:val="00443C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Travelogue">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54912-9837-094E-8E5F-7F4A7D887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Blocks Resume.dotx</Template>
  <TotalTime>101</TotalTime>
  <Pages>1</Pages>
  <Words>215</Words>
  <Characters>1229</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1442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Brittni Young</dc:creator>
  <cp:keywords/>
  <dc:description/>
  <cp:lastModifiedBy>Brittni Young</cp:lastModifiedBy>
  <cp:revision>8</cp:revision>
  <dcterms:created xsi:type="dcterms:W3CDTF">2013-04-24T03:42:00Z</dcterms:created>
  <dcterms:modified xsi:type="dcterms:W3CDTF">2013-08-20T17:37:00Z</dcterms:modified>
  <cp:category/>
</cp:coreProperties>
</file>