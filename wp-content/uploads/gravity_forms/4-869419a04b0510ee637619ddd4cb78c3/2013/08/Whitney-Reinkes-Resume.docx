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334D0D" w14:textId="77777777" w:rsidR="007E4AA5" w:rsidRDefault="00BE4B14" w:rsidP="007E4AA5">
      <w:pPr>
        <w:pStyle w:val="Heading1"/>
      </w:pPr>
      <w:r>
        <w:t>Experience</w:t>
      </w:r>
    </w:p>
    <w:p w14:paraId="0529360E" w14:textId="52EDA78E" w:rsidR="004444A4" w:rsidRDefault="004444A4" w:rsidP="004444A4">
      <w:pPr>
        <w:pStyle w:val="Heading2"/>
      </w:pPr>
      <w:r>
        <w:t xml:space="preserve">Internship- Bramlett &amp; Associates, Norman OK </w:t>
      </w:r>
      <w:r>
        <w:tab/>
        <w:t>May 2013-August 2013</w:t>
      </w:r>
    </w:p>
    <w:p w14:paraId="427CD741" w14:textId="45150921" w:rsidR="005D09D6" w:rsidRDefault="00A55361" w:rsidP="005D09D6">
      <w:pPr>
        <w:pStyle w:val="ListBullet"/>
        <w:rPr>
          <w:rFonts w:cs="Helvetica"/>
        </w:rPr>
      </w:pPr>
      <w:sdt>
        <w:sdtPr>
          <w:id w:val="-384334316"/>
          <w:placeholder>
            <w:docPart w:val="44BEA1A21B60CE40B843DFB9A64BE553"/>
          </w:placeholder>
        </w:sdtPr>
        <w:sdtEndPr>
          <w:rPr>
            <w:b/>
            <w:bCs/>
          </w:rPr>
        </w:sdtEndPr>
        <w:sdtContent>
          <w:r w:rsidR="007B3BB9">
            <w:t>Collaborate</w:t>
          </w:r>
          <w:r w:rsidR="004444A4" w:rsidRPr="004444A4">
            <w:t xml:space="preserve"> with team members in order to assess clients’ needs and goals, brainstorm, and build effective campaigns</w:t>
          </w:r>
          <w:r w:rsidR="007B3BB9">
            <w:t>, conduct research</w:t>
          </w:r>
          <w:r w:rsidR="004444A4" w:rsidRPr="004444A4">
            <w:t xml:space="preserve">. Work on design and production projects by helping to create headlines and copy and doing initial research for stock imagery. </w:t>
          </w:r>
          <w:r w:rsidR="007B3BB9">
            <w:t xml:space="preserve">Write blogs, press releases, social media. </w:t>
          </w:r>
          <w:r w:rsidR="004444A4" w:rsidRPr="004444A4">
            <w:t>Utilize strong advertising copy writing skills</w:t>
          </w:r>
          <w:r w:rsidR="007B3BB9">
            <w:t xml:space="preserve"> </w:t>
          </w:r>
          <w:r w:rsidR="004444A4">
            <w:t xml:space="preserve">and </w:t>
          </w:r>
          <w:r w:rsidR="004444A4" w:rsidRPr="004444A4">
            <w:t>juggle multiple projects at once</w:t>
          </w:r>
          <w:r w:rsidR="007B3BB9">
            <w:t>.</w:t>
          </w:r>
        </w:sdtContent>
      </w:sdt>
    </w:p>
    <w:p w14:paraId="785EAFFE" w14:textId="153D7527" w:rsidR="0044417E" w:rsidRPr="005D09D6" w:rsidRDefault="0044417E" w:rsidP="005D09D6">
      <w:pPr>
        <w:pStyle w:val="ListBullet"/>
        <w:numPr>
          <w:ilvl w:val="0"/>
          <w:numId w:val="0"/>
        </w:numPr>
        <w:rPr>
          <w:rFonts w:cs="Helvetica"/>
        </w:rPr>
      </w:pPr>
      <w:r w:rsidRPr="005D09D6">
        <w:rPr>
          <w:rFonts w:asciiTheme="majorHAnsi" w:hAnsiTheme="majorHAnsi"/>
          <w:b/>
        </w:rPr>
        <w:t>Gold Star Ambassador- Visitor Relations, Oklahoma Cit</w:t>
      </w:r>
      <w:r w:rsidR="005D09D6" w:rsidRPr="005D09D6">
        <w:rPr>
          <w:rFonts w:asciiTheme="majorHAnsi" w:hAnsiTheme="majorHAnsi"/>
          <w:b/>
        </w:rPr>
        <w:t>y University, Oklahoma City OK</w:t>
      </w:r>
      <w:r w:rsidR="005D09D6">
        <w:rPr>
          <w:rFonts w:asciiTheme="majorHAnsi" w:hAnsiTheme="majorHAnsi"/>
          <w:b/>
        </w:rPr>
        <w:t xml:space="preserve"> </w:t>
      </w:r>
      <w:r w:rsidRPr="005D09D6">
        <w:rPr>
          <w:rFonts w:asciiTheme="majorHAnsi" w:hAnsiTheme="majorHAnsi"/>
          <w:b/>
        </w:rPr>
        <w:t>October 2012-present</w:t>
      </w:r>
    </w:p>
    <w:sdt>
      <w:sdtPr>
        <w:id w:val="374270648"/>
        <w:placeholder>
          <w:docPart w:val="77B082167E21A74DB7D06B2A8331B106"/>
        </w:placeholder>
      </w:sdtPr>
      <w:sdtEndPr/>
      <w:sdtContent>
        <w:p w14:paraId="6392898C" w14:textId="6C8D03D2" w:rsidR="0044417E" w:rsidRPr="00964FC2" w:rsidRDefault="0044417E" w:rsidP="0044417E">
          <w:pPr>
            <w:pStyle w:val="ListBullet"/>
          </w:pPr>
          <w:r>
            <w:t>Greet visitors, call prospective students, give tours</w:t>
          </w:r>
        </w:p>
      </w:sdtContent>
    </w:sdt>
    <w:p w14:paraId="58DB1DCA" w14:textId="6C0AD9FA" w:rsidR="00964FC2" w:rsidRDefault="0044417E" w:rsidP="0044417E">
      <w:pPr>
        <w:pStyle w:val="Heading2"/>
      </w:pPr>
      <w:r>
        <w:t xml:space="preserve"> </w:t>
      </w:r>
      <w:r w:rsidR="00964FC2">
        <w:t>Office Assistant- Counseling Center, Oklahoma City University, Oklahoma City OK</w:t>
      </w:r>
      <w:r w:rsidR="007B3BB9">
        <w:t xml:space="preserve"> </w:t>
      </w:r>
      <w:r w:rsidR="00964FC2">
        <w:tab/>
        <w:t>October 2012-</w:t>
      </w:r>
      <w:r w:rsidR="007B3BB9">
        <w:t>December 2012</w:t>
      </w:r>
    </w:p>
    <w:sdt>
      <w:sdtPr>
        <w:id w:val="-2146190038"/>
        <w:placeholder>
          <w:docPart w:val="AA624634155FE546A2CF10E7C6DFBDC5"/>
        </w:placeholder>
      </w:sdtPr>
      <w:sdtEndPr/>
      <w:sdtContent>
        <w:p w14:paraId="6912C092" w14:textId="35D0175C" w:rsidR="00964FC2" w:rsidRPr="00964FC2" w:rsidRDefault="00964FC2" w:rsidP="00964FC2">
          <w:pPr>
            <w:pStyle w:val="ListBullet"/>
          </w:pPr>
          <w:r>
            <w:t>Greet visitors, work on special projects, run errands, answer phones, and schedule appointments</w:t>
          </w:r>
        </w:p>
      </w:sdtContent>
    </w:sdt>
    <w:p w14:paraId="261F9B01" w14:textId="4D8D7FC9" w:rsidR="008C503B" w:rsidRDefault="007E4AA5">
      <w:pPr>
        <w:pStyle w:val="Heading2"/>
      </w:pPr>
      <w:r>
        <w:t>Campus Store Student Worker, Oklahoma City University, Oklahoma City OK</w:t>
      </w:r>
      <w:r w:rsidR="00BE4B14">
        <w:tab/>
      </w:r>
      <w:r>
        <w:t>August 2011-</w:t>
      </w:r>
      <w:r w:rsidR="00121922">
        <w:t>May 2012</w:t>
      </w:r>
    </w:p>
    <w:sdt>
      <w:sdtPr>
        <w:id w:val="9459741"/>
        <w:placeholder>
          <w:docPart w:val="3A525CA3104D354AAD70388465CFF354"/>
        </w:placeholder>
      </w:sdtPr>
      <w:sdtEndPr/>
      <w:sdtContent>
        <w:p w14:paraId="258A4072" w14:textId="77777777" w:rsidR="008C503B" w:rsidRDefault="007E4AA5" w:rsidP="007E4AA5">
          <w:pPr>
            <w:pStyle w:val="ListBullet"/>
          </w:pPr>
          <w:r>
            <w:t>Work in multiple areas of the store including register, textbooks, gifts, clothing, and food</w:t>
          </w:r>
        </w:p>
      </w:sdtContent>
    </w:sdt>
    <w:p w14:paraId="43D7090A" w14:textId="34429C7B" w:rsidR="008C503B" w:rsidRDefault="00A55361">
      <w:pPr>
        <w:pStyle w:val="Heading2"/>
      </w:pPr>
      <w:sdt>
        <w:sdtPr>
          <w:id w:val="9459744"/>
          <w:placeholder>
            <w:docPart w:val="8A50C9E4B481AA49B20962319FA7850C"/>
          </w:placeholder>
        </w:sdtPr>
        <w:sdtEndPr/>
        <w:sdtContent>
          <w:r w:rsidR="007E4AA5">
            <w:t>Assistant Counselor, Summerscope, Norman, OK</w:t>
          </w:r>
        </w:sdtContent>
      </w:sdt>
      <w:r w:rsidR="00BE4B14">
        <w:tab/>
      </w:r>
      <w:r w:rsidR="007E4AA5">
        <w:t>Summer 2009-Sumer 201</w:t>
      </w:r>
      <w:r w:rsidR="007B3BB9">
        <w:t>3</w:t>
      </w:r>
    </w:p>
    <w:sdt>
      <w:sdtPr>
        <w:id w:val="9459797"/>
        <w:placeholder>
          <w:docPart w:val="6083E9F51D3AB949B7EA77C0B6AEC256"/>
        </w:placeholder>
      </w:sdtPr>
      <w:sdtEndPr/>
      <w:sdtContent>
        <w:p w14:paraId="2B82A43E" w14:textId="77777777" w:rsidR="007E4AA5" w:rsidRDefault="007E4AA5" w:rsidP="00B5211C">
          <w:pPr>
            <w:pStyle w:val="ListBullet"/>
          </w:pPr>
          <w:r>
            <w:t>Supervise elementary age children in a summer day camp</w:t>
          </w:r>
        </w:p>
        <w:p w14:paraId="4DE3AFAC" w14:textId="55BD43B3" w:rsidR="008C503B" w:rsidRDefault="007E4AA5" w:rsidP="00964FC2">
          <w:pPr>
            <w:pStyle w:val="ListBullet"/>
          </w:pPr>
          <w:r>
            <w:t>Activities include swimming, games, field trips, snacks, and movies</w:t>
          </w:r>
        </w:p>
      </w:sdtContent>
    </w:sdt>
    <w:p w14:paraId="32D72876" w14:textId="77777777" w:rsidR="008C503B" w:rsidRDefault="00BE4B14">
      <w:pPr>
        <w:pStyle w:val="Heading1"/>
      </w:pPr>
      <w:r>
        <w:t>Education</w:t>
      </w:r>
    </w:p>
    <w:p w14:paraId="0337FB95" w14:textId="77777777" w:rsidR="008C503B" w:rsidRDefault="00A55361">
      <w:pPr>
        <w:pStyle w:val="Heading2"/>
      </w:pPr>
      <w:sdt>
        <w:sdtPr>
          <w:id w:val="9459748"/>
          <w:placeholder>
            <w:docPart w:val="1EC9C21CD7250C45AB0F2D0EE44C7F96"/>
          </w:placeholder>
        </w:sdtPr>
        <w:sdtEndPr/>
        <w:sdtContent>
          <w:r w:rsidR="00B5211C">
            <w:t>Oklahoma City University</w:t>
          </w:r>
        </w:sdtContent>
      </w:sdt>
      <w:r w:rsidR="00BE4B14">
        <w:tab/>
      </w:r>
      <w:r w:rsidR="00B5211C">
        <w:t>Expected Graduation May 2015</w:t>
      </w:r>
    </w:p>
    <w:sdt>
      <w:sdtPr>
        <w:id w:val="9459749"/>
        <w:placeholder>
          <w:docPart w:val="C9CF5530AE55E64C80074B161B7CF8C2"/>
        </w:placeholder>
      </w:sdtPr>
      <w:sdtEndPr/>
      <w:sdtContent>
        <w:p w14:paraId="15BB25E6" w14:textId="12A0A924" w:rsidR="00B5211C" w:rsidRDefault="00B5211C" w:rsidP="00B5211C">
          <w:pPr>
            <w:pStyle w:val="BodyText"/>
            <w:spacing w:after="100" w:line="240" w:lineRule="auto"/>
          </w:pPr>
          <w:r>
            <w:t>Bachelors in Business Administration, Marketing Major</w:t>
          </w:r>
          <w:r w:rsidR="00F869BC">
            <w:t>, Mass Communications</w:t>
          </w:r>
          <w:r w:rsidR="005D09D6">
            <w:t>- Advertising</w:t>
          </w:r>
          <w:r w:rsidR="00F869BC">
            <w:t xml:space="preserve"> Minor</w:t>
          </w:r>
        </w:p>
        <w:p w14:paraId="47A9A6D3" w14:textId="77777777" w:rsidR="00B5211C" w:rsidRDefault="00B5211C" w:rsidP="00B5211C">
          <w:pPr>
            <w:pStyle w:val="BodyText"/>
            <w:spacing w:after="100" w:line="240" w:lineRule="auto"/>
          </w:pPr>
          <w:r>
            <w:t>Chesapeake Presidential Partner Scholar</w:t>
          </w:r>
        </w:p>
        <w:p w14:paraId="440AC9CC" w14:textId="76B5062B" w:rsidR="00A81564" w:rsidRDefault="006B5D84" w:rsidP="00B5211C">
          <w:pPr>
            <w:pStyle w:val="BodyText"/>
            <w:spacing w:after="100" w:line="240" w:lineRule="auto"/>
          </w:pPr>
          <w:r>
            <w:t>3.</w:t>
          </w:r>
          <w:r w:rsidR="00BC2EDB">
            <w:t>715</w:t>
          </w:r>
          <w:r>
            <w:t xml:space="preserve"> </w:t>
          </w:r>
          <w:r w:rsidR="00B5211C">
            <w:t>GPA</w:t>
          </w:r>
        </w:p>
        <w:p w14:paraId="5271B4F5" w14:textId="44E41564" w:rsidR="008C503B" w:rsidRDefault="00A81564" w:rsidP="00B5211C">
          <w:pPr>
            <w:pStyle w:val="BodyText"/>
            <w:spacing w:after="100" w:line="240" w:lineRule="auto"/>
          </w:pPr>
          <w:r>
            <w:t>Presidents Honor Roll- Fall 2011, Spring 2012</w:t>
          </w:r>
        </w:p>
      </w:sdtContent>
    </w:sdt>
    <w:p w14:paraId="6F37FFB4" w14:textId="77777777" w:rsidR="008C503B" w:rsidRDefault="00A55361">
      <w:pPr>
        <w:pStyle w:val="Heading2"/>
      </w:pPr>
      <w:sdt>
        <w:sdtPr>
          <w:id w:val="9459752"/>
          <w:placeholder>
            <w:docPart w:val="C8E598868CFC2D44A06FB03C50AAA5E7"/>
          </w:placeholder>
        </w:sdtPr>
        <w:sdtEndPr/>
        <w:sdtContent>
          <w:r w:rsidR="00B5211C">
            <w:t>Norman High School</w:t>
          </w:r>
        </w:sdtContent>
      </w:sdt>
      <w:r w:rsidR="00BE4B14">
        <w:tab/>
      </w:r>
      <w:r w:rsidR="00B5211C">
        <w:t>2007-2011</w:t>
      </w:r>
    </w:p>
    <w:sdt>
      <w:sdtPr>
        <w:id w:val="9459753"/>
        <w:placeholder>
          <w:docPart w:val="4DF5FE650F1BC94E984C9D16E40622F7"/>
        </w:placeholder>
      </w:sdtPr>
      <w:sdtEndPr/>
      <w:sdtContent>
        <w:p w14:paraId="1FC76696" w14:textId="73760B69" w:rsidR="005D09D6" w:rsidRDefault="005D09D6" w:rsidP="00B5211C">
          <w:pPr>
            <w:pStyle w:val="BodyText"/>
            <w:spacing w:after="100" w:line="240" w:lineRule="auto"/>
          </w:pPr>
          <w:r>
            <w:t>Valadictorian</w:t>
          </w:r>
        </w:p>
        <w:p w14:paraId="53913CB0" w14:textId="3FB73B98" w:rsidR="008C503B" w:rsidRDefault="00B5211C" w:rsidP="00B5211C">
          <w:pPr>
            <w:pStyle w:val="BodyText"/>
            <w:spacing w:after="100" w:line="240" w:lineRule="auto"/>
          </w:pPr>
          <w:r>
            <w:t>4.0 GPA</w:t>
          </w:r>
        </w:p>
      </w:sdtContent>
    </w:sdt>
    <w:p w14:paraId="05D21118" w14:textId="77777777" w:rsidR="008C503B" w:rsidRDefault="00B5211C">
      <w:pPr>
        <w:pStyle w:val="Heading1"/>
      </w:pPr>
      <w:r>
        <w:t>Activities</w:t>
      </w:r>
    </w:p>
    <w:sdt>
      <w:sdtPr>
        <w:id w:val="9459754"/>
        <w:placeholder>
          <w:docPart w:val="2ED8D3D7EE6D6542AF4AACDD9F09DE15"/>
        </w:placeholder>
      </w:sdtPr>
      <w:sdtEndPr/>
      <w:sdtContent>
        <w:p w14:paraId="17AE23E3" w14:textId="3FD3155E" w:rsidR="00127D1B" w:rsidRDefault="00127D1B" w:rsidP="000E1275">
          <w:pPr>
            <w:pStyle w:val="BodyText"/>
            <w:spacing w:after="100" w:line="240" w:lineRule="auto"/>
          </w:pPr>
          <w:r>
            <w:t>Relay for Life Planning Committee</w:t>
          </w:r>
          <w:r w:rsidR="00AE79AC">
            <w:t xml:space="preserve"> (office</w:t>
          </w:r>
          <w:r w:rsidR="00BC2EDB">
            <w:t>s</w:t>
          </w:r>
          <w:r w:rsidR="00AE79AC">
            <w:t>: Social Media Chair</w:t>
          </w:r>
          <w:r w:rsidR="00BC2EDB">
            <w:t>, Co-Chair</w:t>
          </w:r>
          <w:r w:rsidR="00AE79AC">
            <w:t>)</w:t>
          </w:r>
          <w:r w:rsidR="001C685A">
            <w:t>- 2012</w:t>
          </w:r>
          <w:r w:rsidR="005D09D6">
            <w:t>-</w:t>
          </w:r>
          <w:r w:rsidR="00BC2EDB">
            <w:t>Present</w:t>
          </w:r>
        </w:p>
        <w:p w14:paraId="1FE788F9" w14:textId="119FDE8A" w:rsidR="008D059D" w:rsidRDefault="008D059D" w:rsidP="000E1275">
          <w:pPr>
            <w:pStyle w:val="BodyText"/>
            <w:spacing w:after="100" w:line="240" w:lineRule="auto"/>
          </w:pPr>
          <w:r>
            <w:t>Blue Key Honor Society- 2012-Present</w:t>
          </w:r>
          <w:bookmarkStart w:id="0" w:name="_GoBack"/>
          <w:bookmarkEnd w:id="0"/>
        </w:p>
        <w:p w14:paraId="2BA4F1ED" w14:textId="59D33A6E" w:rsidR="000E1275" w:rsidRDefault="000E1275" w:rsidP="000E1275">
          <w:pPr>
            <w:pStyle w:val="BodyText"/>
            <w:spacing w:after="100" w:line="240" w:lineRule="auto"/>
          </w:pPr>
          <w:r>
            <w:t xml:space="preserve">Alpha Chi Omega (offices: </w:t>
          </w:r>
          <w:r w:rsidR="001E30B5">
            <w:t xml:space="preserve">Vice President Intellectual Development, </w:t>
          </w:r>
          <w:r>
            <w:t>MyJour</w:t>
          </w:r>
          <w:r w:rsidR="00852DC3">
            <w:t xml:space="preserve">ney Sophomore Class Facilitator, </w:t>
          </w:r>
          <w:r>
            <w:t>Resource Chair</w:t>
          </w:r>
          <w:r w:rsidR="00BC2EDB">
            <w:t>, Website/Social Media Chair</w:t>
          </w:r>
          <w:r>
            <w:t>)- 2011-Present</w:t>
          </w:r>
        </w:p>
        <w:p w14:paraId="71E1C9F7" w14:textId="11509E01" w:rsidR="000E1275" w:rsidRDefault="000E1275" w:rsidP="000E1275">
          <w:pPr>
            <w:pStyle w:val="BodyText"/>
            <w:spacing w:after="100" w:line="240" w:lineRule="auto"/>
          </w:pPr>
          <w:r>
            <w:t>OCU Marketing and Management Club- 2011-Present</w:t>
          </w:r>
          <w:r w:rsidR="00121922">
            <w:t xml:space="preserve"> (</w:t>
          </w:r>
          <w:r w:rsidR="00AE79AC">
            <w:t xml:space="preserve">office: </w:t>
          </w:r>
          <w:r w:rsidR="00121922">
            <w:t>Secretary 2012-</w:t>
          </w:r>
          <w:r w:rsidR="005D09D6">
            <w:t>2013</w:t>
          </w:r>
          <w:r w:rsidR="00121922">
            <w:t>)</w:t>
          </w:r>
        </w:p>
        <w:p w14:paraId="0E5D1FE2" w14:textId="0CD091D6" w:rsidR="005D09D6" w:rsidRDefault="00993BC2" w:rsidP="005D09D6">
          <w:pPr>
            <w:pStyle w:val="BodyText"/>
            <w:spacing w:after="100" w:line="240" w:lineRule="auto"/>
          </w:pPr>
          <w:r>
            <w:t xml:space="preserve">OCU New </w:t>
          </w:r>
          <w:r w:rsidR="005D09D6">
            <w:t>Student Orientation Leader- 2012</w:t>
          </w:r>
        </w:p>
        <w:p w14:paraId="45FADA0C" w14:textId="53FD05A1" w:rsidR="008C503B" w:rsidRDefault="00A55361" w:rsidP="00B82218">
          <w:pPr>
            <w:pStyle w:val="BodyText"/>
            <w:spacing w:after="100" w:line="240" w:lineRule="auto"/>
          </w:pPr>
        </w:p>
      </w:sdtContent>
    </w:sdt>
    <w:sectPr w:rsidR="008C503B" w:rsidSect="008C503B">
      <w:headerReference w:type="default" r:id="rId8"/>
      <w:headerReference w:type="first" r:id="rId9"/>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EB4A1B" w14:textId="77777777" w:rsidR="001C685A" w:rsidRDefault="001C685A">
      <w:pPr>
        <w:spacing w:line="240" w:lineRule="auto"/>
      </w:pPr>
      <w:r>
        <w:separator/>
      </w:r>
    </w:p>
  </w:endnote>
  <w:endnote w:type="continuationSeparator" w:id="0">
    <w:p w14:paraId="20943B3A" w14:textId="77777777" w:rsidR="001C685A" w:rsidRDefault="001C68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8BEAA2" w14:textId="77777777" w:rsidR="001C685A" w:rsidRDefault="001C685A">
      <w:pPr>
        <w:spacing w:line="240" w:lineRule="auto"/>
      </w:pPr>
      <w:r>
        <w:separator/>
      </w:r>
    </w:p>
  </w:footnote>
  <w:footnote w:type="continuationSeparator" w:id="0">
    <w:p w14:paraId="61F5B505" w14:textId="77777777" w:rsidR="001C685A" w:rsidRDefault="001C685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6896C4" w14:textId="77777777" w:rsidR="001C685A" w:rsidRDefault="001C685A">
    <w:pPr>
      <w:pStyle w:val="Header"/>
    </w:pPr>
    <w:r>
      <w:t xml:space="preserve">Page </w:t>
    </w:r>
    <w:r>
      <w:fldChar w:fldCharType="begin"/>
    </w:r>
    <w:r>
      <w:instrText xml:space="preserve"> page </w:instrText>
    </w:r>
    <w:r>
      <w:fldChar w:fldCharType="separate"/>
    </w:r>
    <w:r w:rsidR="005D09D6">
      <w:rPr>
        <w:noProof/>
      </w:rPr>
      <w:t>2</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D9C823" w14:textId="77777777" w:rsidR="001C685A" w:rsidRDefault="001C685A">
    <w:pPr>
      <w:pStyle w:val="Title"/>
    </w:pPr>
    <w:r>
      <w:fldChar w:fldCharType="begin"/>
    </w:r>
    <w:r>
      <w:instrText xml:space="preserve"> PLACEHOLDER </w:instrText>
    </w:r>
    <w:r>
      <w:fldChar w:fldCharType="begin"/>
    </w:r>
    <w:r>
      <w:instrText xml:space="preserve"> IF </w:instrText>
    </w:r>
    <w:r w:rsidR="00A55361">
      <w:fldChar w:fldCharType="begin"/>
    </w:r>
    <w:r w:rsidR="00A55361">
      <w:instrText xml:space="preserve"> USERNAME </w:instrText>
    </w:r>
    <w:r w:rsidR="00A55361">
      <w:fldChar w:fldCharType="separate"/>
    </w:r>
    <w:r>
      <w:rPr>
        <w:noProof/>
      </w:rPr>
      <w:instrText>Whitney Reinke</w:instrText>
    </w:r>
    <w:r w:rsidR="00A55361">
      <w:rPr>
        <w:noProof/>
      </w:rPr>
      <w:fldChar w:fldCharType="end"/>
    </w:r>
    <w:r>
      <w:instrText xml:space="preserve">="" "[Your Name]" </w:instrText>
    </w:r>
    <w:r w:rsidR="00A55361">
      <w:fldChar w:fldCharType="begin"/>
    </w:r>
    <w:r w:rsidR="00A55361">
      <w:instrText xml:space="preserve"> USERNAME </w:instrText>
    </w:r>
    <w:r w:rsidR="00A55361">
      <w:fldChar w:fldCharType="separate"/>
    </w:r>
    <w:r>
      <w:rPr>
        <w:noProof/>
      </w:rPr>
      <w:instrText>Whitney Reinke</w:instrText>
    </w:r>
    <w:r w:rsidR="00A55361">
      <w:rPr>
        <w:noProof/>
      </w:rPr>
      <w:fldChar w:fldCharType="end"/>
    </w:r>
    <w:r>
      <w:fldChar w:fldCharType="separate"/>
    </w:r>
    <w:r>
      <w:rPr>
        <w:noProof/>
      </w:rPr>
      <w:instrText>Whitney Reinke</w:instrText>
    </w:r>
    <w:r>
      <w:fldChar w:fldCharType="end"/>
    </w:r>
    <w:r>
      <w:instrText xml:space="preserve"> \* MERGEFORMAT</w:instrText>
    </w:r>
    <w:r>
      <w:fldChar w:fldCharType="separate"/>
    </w:r>
    <w:r w:rsidR="00A55361">
      <w:t xml:space="preserve">Whitney </w:t>
    </w:r>
    <w:r w:rsidR="00A55361">
      <w:rPr>
        <w:noProof/>
      </w:rPr>
      <w:t>Reinke</w:t>
    </w:r>
    <w:r>
      <w:fldChar w:fldCharType="end"/>
    </w:r>
  </w:p>
  <w:p w14:paraId="36DFB9A9" w14:textId="77777777" w:rsidR="001C685A" w:rsidRDefault="001C685A">
    <w:pPr>
      <w:pStyle w:val="ContactDetails"/>
    </w:pPr>
    <w:r>
      <w:t>2920 Canyon Oaks Ct. Norman, OK 73071</w:t>
    </w:r>
    <w:r>
      <w:br/>
      <w:t>Phone: 405-596-3490  E-Mail: wmreinke@my.okcu.edu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11772C59"/>
    <w:multiLevelType w:val="hybridMultilevel"/>
    <w:tmpl w:val="2000F4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76479A"/>
    <w:multiLevelType w:val="hybridMultilevel"/>
    <w:tmpl w:val="11CC303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9779D2"/>
    <w:multiLevelType w:val="hybridMultilevel"/>
    <w:tmpl w:val="A01E2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B5211C"/>
    <w:rsid w:val="00096AF8"/>
    <w:rsid w:val="000E1275"/>
    <w:rsid w:val="00121922"/>
    <w:rsid w:val="00127D1B"/>
    <w:rsid w:val="00146310"/>
    <w:rsid w:val="001A3DF0"/>
    <w:rsid w:val="001C685A"/>
    <w:rsid w:val="001E30B5"/>
    <w:rsid w:val="002462DC"/>
    <w:rsid w:val="00361852"/>
    <w:rsid w:val="00376C52"/>
    <w:rsid w:val="0044417E"/>
    <w:rsid w:val="004444A4"/>
    <w:rsid w:val="005D09D6"/>
    <w:rsid w:val="00635811"/>
    <w:rsid w:val="006B5D84"/>
    <w:rsid w:val="007B3BB9"/>
    <w:rsid w:val="007E4AA5"/>
    <w:rsid w:val="00833167"/>
    <w:rsid w:val="00852DC3"/>
    <w:rsid w:val="008C503B"/>
    <w:rsid w:val="008D059D"/>
    <w:rsid w:val="008E0DDF"/>
    <w:rsid w:val="009448D8"/>
    <w:rsid w:val="00964FC2"/>
    <w:rsid w:val="00993BC2"/>
    <w:rsid w:val="00995EAB"/>
    <w:rsid w:val="00A55361"/>
    <w:rsid w:val="00A81564"/>
    <w:rsid w:val="00AE79AC"/>
    <w:rsid w:val="00B5211C"/>
    <w:rsid w:val="00B82218"/>
    <w:rsid w:val="00BC2EDB"/>
    <w:rsid w:val="00BE4B14"/>
    <w:rsid w:val="00BF0248"/>
    <w:rsid w:val="00C16BA2"/>
    <w:rsid w:val="00F869BC"/>
    <w:rsid w:val="00FD7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6C3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Simple%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A525CA3104D354AAD70388465CFF354"/>
        <w:category>
          <w:name w:val="General"/>
          <w:gallery w:val="placeholder"/>
        </w:category>
        <w:types>
          <w:type w:val="bbPlcHdr"/>
        </w:types>
        <w:behaviors>
          <w:behavior w:val="content"/>
        </w:behaviors>
        <w:guid w:val="{4C7CB49D-052C-684D-A97E-C635595FF125}"/>
      </w:docPartPr>
      <w:docPartBody>
        <w:p w:rsidR="001A63F0" w:rsidRDefault="00C02134">
          <w:pPr>
            <w:pStyle w:val="ListBullet"/>
          </w:pPr>
          <w:r>
            <w:t>Etiam cursus suscipit enim. Nulla facilisi. Integer eleifend diam eu diam. Donec dapibus enim sollicitudin nulla. Nam hendrerit. Nunc id nisi. Curabitur sed neque. Pellentesque placerat consequat pede.</w:t>
          </w:r>
        </w:p>
        <w:p w:rsidR="001A63F0" w:rsidRDefault="00C02134">
          <w:pPr>
            <w:pStyle w:val="ListBullet"/>
          </w:pPr>
          <w:r>
            <w:t>Nullam dapibus elementum metus. Aenean libero sem, commodo euismod, imperdiet et, molestie vel, neque. Duis nec sapien eu pede consectetuer placerat.</w:t>
          </w:r>
        </w:p>
        <w:p w:rsidR="00C02134" w:rsidRDefault="00C02134">
          <w:pPr>
            <w:pStyle w:val="3A525CA3104D354AAD70388465CFF354"/>
          </w:pPr>
          <w:r>
            <w:t>Pellentesque interdum, tellus non consectetuer mattis, lectus eros volutpat nunc, auctor nonummy nulla lectus nec tellus. Aliquam hendrerit lorem vulputate turpis.</w:t>
          </w:r>
        </w:p>
      </w:docPartBody>
    </w:docPart>
    <w:docPart>
      <w:docPartPr>
        <w:name w:val="8A50C9E4B481AA49B20962319FA7850C"/>
        <w:category>
          <w:name w:val="General"/>
          <w:gallery w:val="placeholder"/>
        </w:category>
        <w:types>
          <w:type w:val="bbPlcHdr"/>
        </w:types>
        <w:behaviors>
          <w:behavior w:val="content"/>
        </w:behaviors>
        <w:guid w:val="{F89648AD-1470-9F41-96A9-F002E92F6D22}"/>
      </w:docPartPr>
      <w:docPartBody>
        <w:p w:rsidR="00C02134" w:rsidRDefault="00C02134">
          <w:pPr>
            <w:pStyle w:val="8A50C9E4B481AA49B20962319FA7850C"/>
          </w:pPr>
          <w:r>
            <w:t>Lorem ipsum dolor</w:t>
          </w:r>
        </w:p>
      </w:docPartBody>
    </w:docPart>
    <w:docPart>
      <w:docPartPr>
        <w:name w:val="6083E9F51D3AB949B7EA77C0B6AEC256"/>
        <w:category>
          <w:name w:val="General"/>
          <w:gallery w:val="placeholder"/>
        </w:category>
        <w:types>
          <w:type w:val="bbPlcHdr"/>
        </w:types>
        <w:behaviors>
          <w:behavior w:val="content"/>
        </w:behaviors>
        <w:guid w:val="{0A28FE1E-3E2D-3E49-9969-0327464DBB99}"/>
      </w:docPartPr>
      <w:docPartBody>
        <w:p w:rsidR="001A63F0" w:rsidRDefault="00C02134">
          <w:pPr>
            <w:pStyle w:val="ListBullet"/>
          </w:pPr>
          <w:r>
            <w:t>Etiam cursus suscipit enim. Nulla facilisi. Integer eleifend diam eu diam. Donec dapibus enim sollicitudin nulla. Nam hendrerit. Nunc id nisi. Curabitur sed neque. Pellentesque placerat consequat pede.</w:t>
          </w:r>
        </w:p>
        <w:p w:rsidR="001A63F0" w:rsidRDefault="00C02134">
          <w:pPr>
            <w:pStyle w:val="ListBullet"/>
          </w:pPr>
          <w:r>
            <w:t>Nullam dapibus elementum metus. Aenean libero sem, commodo euismod, imperdiet et, molestie vel, neque. Duis nec sapien eu pede consectetuer placerat.</w:t>
          </w:r>
        </w:p>
        <w:p w:rsidR="00C02134" w:rsidRDefault="00C02134">
          <w:pPr>
            <w:pStyle w:val="6083E9F51D3AB949B7EA77C0B6AEC256"/>
          </w:pPr>
          <w:r>
            <w:t>Pellentesque interdum, tellus non consectetuer mattis, lectus eros volutpat nunc, auctor nonummy nulla lectus nec tellus. Aliquam hendrerit lorem vulputate turpis.</w:t>
          </w:r>
        </w:p>
      </w:docPartBody>
    </w:docPart>
    <w:docPart>
      <w:docPartPr>
        <w:name w:val="1EC9C21CD7250C45AB0F2D0EE44C7F96"/>
        <w:category>
          <w:name w:val="General"/>
          <w:gallery w:val="placeholder"/>
        </w:category>
        <w:types>
          <w:type w:val="bbPlcHdr"/>
        </w:types>
        <w:behaviors>
          <w:behavior w:val="content"/>
        </w:behaviors>
        <w:guid w:val="{B2CE22F0-DC57-4A40-AB4C-140674EF09D3}"/>
      </w:docPartPr>
      <w:docPartBody>
        <w:p w:rsidR="00C02134" w:rsidRDefault="00C02134">
          <w:pPr>
            <w:pStyle w:val="1EC9C21CD7250C45AB0F2D0EE44C7F96"/>
          </w:pPr>
          <w:r>
            <w:t>Aliquam dapibus.</w:t>
          </w:r>
        </w:p>
      </w:docPartBody>
    </w:docPart>
    <w:docPart>
      <w:docPartPr>
        <w:name w:val="C9CF5530AE55E64C80074B161B7CF8C2"/>
        <w:category>
          <w:name w:val="General"/>
          <w:gallery w:val="placeholder"/>
        </w:category>
        <w:types>
          <w:type w:val="bbPlcHdr"/>
        </w:types>
        <w:behaviors>
          <w:behavior w:val="content"/>
        </w:behaviors>
        <w:guid w:val="{8CE26BE4-5E52-DC41-B602-04074B41B5C1}"/>
      </w:docPartPr>
      <w:docPartBody>
        <w:p w:rsidR="00C02134" w:rsidRDefault="00C02134">
          <w:pPr>
            <w:pStyle w:val="C9CF5530AE55E64C80074B161B7CF8C2"/>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C8E598868CFC2D44A06FB03C50AAA5E7"/>
        <w:category>
          <w:name w:val="General"/>
          <w:gallery w:val="placeholder"/>
        </w:category>
        <w:types>
          <w:type w:val="bbPlcHdr"/>
        </w:types>
        <w:behaviors>
          <w:behavior w:val="content"/>
        </w:behaviors>
        <w:guid w:val="{F9F14CBE-F68B-AA45-894A-422DC95AC86C}"/>
      </w:docPartPr>
      <w:docPartBody>
        <w:p w:rsidR="00C02134" w:rsidRDefault="00C02134">
          <w:pPr>
            <w:pStyle w:val="C8E598868CFC2D44A06FB03C50AAA5E7"/>
          </w:pPr>
          <w:r>
            <w:t>Aliquam dapibus.</w:t>
          </w:r>
        </w:p>
      </w:docPartBody>
    </w:docPart>
    <w:docPart>
      <w:docPartPr>
        <w:name w:val="4DF5FE650F1BC94E984C9D16E40622F7"/>
        <w:category>
          <w:name w:val="General"/>
          <w:gallery w:val="placeholder"/>
        </w:category>
        <w:types>
          <w:type w:val="bbPlcHdr"/>
        </w:types>
        <w:behaviors>
          <w:behavior w:val="content"/>
        </w:behaviors>
        <w:guid w:val="{E2E58894-8A49-CD4F-9521-E030B78A0172}"/>
      </w:docPartPr>
      <w:docPartBody>
        <w:p w:rsidR="00C02134" w:rsidRDefault="00C02134">
          <w:pPr>
            <w:pStyle w:val="4DF5FE650F1BC94E984C9D16E40622F7"/>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ED8D3D7EE6D6542AF4AACDD9F09DE15"/>
        <w:category>
          <w:name w:val="General"/>
          <w:gallery w:val="placeholder"/>
        </w:category>
        <w:types>
          <w:type w:val="bbPlcHdr"/>
        </w:types>
        <w:behaviors>
          <w:behavior w:val="content"/>
        </w:behaviors>
        <w:guid w:val="{D796CDCC-B8DE-464C-9083-8AB4DEDDA623}"/>
      </w:docPartPr>
      <w:docPartBody>
        <w:p w:rsidR="00C02134" w:rsidRDefault="00C02134">
          <w:pPr>
            <w:pStyle w:val="2ED8D3D7EE6D6542AF4AACDD9F09DE15"/>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
      <w:docPartPr>
        <w:name w:val="AA624634155FE546A2CF10E7C6DFBDC5"/>
        <w:category>
          <w:name w:val="General"/>
          <w:gallery w:val="placeholder"/>
        </w:category>
        <w:types>
          <w:type w:val="bbPlcHdr"/>
        </w:types>
        <w:behaviors>
          <w:behavior w:val="content"/>
        </w:behaviors>
        <w:guid w:val="{08A022A0-1043-954B-97D3-BBF8B883367B}"/>
      </w:docPartPr>
      <w:docPartBody>
        <w:p w:rsidR="00A96AE2" w:rsidRDefault="00A96AE2">
          <w:pPr>
            <w:pStyle w:val="ListBullet"/>
          </w:pPr>
          <w:r>
            <w:t>Etiam cursus suscipit enim. Nulla facilisi. Integer eleifend diam eu diam. Donec dapibus enim sollicitudin nulla. Nam hendrerit. Nunc id nisi. Curabitur sed neque. Pellentesque placerat consequat pede.</w:t>
          </w:r>
        </w:p>
        <w:p w:rsidR="00A96AE2" w:rsidRDefault="00A96AE2">
          <w:pPr>
            <w:pStyle w:val="ListBullet"/>
          </w:pPr>
          <w:r>
            <w:t>Nullam dapibus elementum metus. Aenean libero sem, commodo euismod, imperdiet et, molestie vel, neque. Duis nec sapien eu pede consectetuer placerat.</w:t>
          </w:r>
        </w:p>
        <w:p w:rsidR="004C54B4" w:rsidRDefault="00A96AE2" w:rsidP="00A96AE2">
          <w:pPr>
            <w:pStyle w:val="AA624634155FE546A2CF10E7C6DFBDC5"/>
          </w:pPr>
          <w:r>
            <w:t>Pellentesque interdum, tellus non consectetuer mattis, lectus eros volutpat nunc, auctor nonummy nulla lectus nec tellus. Aliquam hendrerit lorem vulputate turpis.</w:t>
          </w:r>
        </w:p>
      </w:docPartBody>
    </w:docPart>
    <w:docPart>
      <w:docPartPr>
        <w:name w:val="77B082167E21A74DB7D06B2A8331B106"/>
        <w:category>
          <w:name w:val="General"/>
          <w:gallery w:val="placeholder"/>
        </w:category>
        <w:types>
          <w:type w:val="bbPlcHdr"/>
        </w:types>
        <w:behaviors>
          <w:behavior w:val="content"/>
        </w:behaviors>
        <w:guid w:val="{3A655438-01B3-C74D-A3D6-80802B2C254E}"/>
      </w:docPartPr>
      <w:docPartBody>
        <w:p w:rsidR="00DE3C30" w:rsidRDefault="00DE3C30">
          <w:pPr>
            <w:pStyle w:val="ListBullet"/>
          </w:pPr>
          <w:r>
            <w:t>Etiam cursus suscipit enim. Nulla facilisi. Integer eleifend diam eu diam. Donec dapibus enim sollicitudin nulla. Nam hendrerit. Nunc id nisi. Curabitur sed neque. Pellentesque placerat consequat pede.</w:t>
          </w:r>
        </w:p>
        <w:p w:rsidR="00DE3C30" w:rsidRDefault="00DE3C30">
          <w:pPr>
            <w:pStyle w:val="ListBullet"/>
          </w:pPr>
          <w:r>
            <w:t>Nullam dapibus elementum metus. Aenean libero sem, commodo euismod, imperdiet et, molestie vel, neque. Duis nec sapien eu pede consectetuer placerat.</w:t>
          </w:r>
        </w:p>
        <w:p w:rsidR="00303B94" w:rsidRDefault="00DE3C30" w:rsidP="00DE3C30">
          <w:pPr>
            <w:pStyle w:val="77B082167E21A74DB7D06B2A8331B106"/>
          </w:pPr>
          <w:r>
            <w:t>Pellentesque interdum, tellus non consectetuer mattis, lectus eros volutpat nunc, auctor nonummy nulla lectus nec tellus. Aliquam hendrerit lorem vulputate turpis.</w:t>
          </w:r>
        </w:p>
      </w:docPartBody>
    </w:docPart>
    <w:docPart>
      <w:docPartPr>
        <w:name w:val="44BEA1A21B60CE40B843DFB9A64BE553"/>
        <w:category>
          <w:name w:val="General"/>
          <w:gallery w:val="placeholder"/>
        </w:category>
        <w:types>
          <w:type w:val="bbPlcHdr"/>
        </w:types>
        <w:behaviors>
          <w:behavior w:val="content"/>
        </w:behaviors>
        <w:guid w:val="{F48757A4-FFF1-0644-AFC1-BFF5AC88D968}"/>
      </w:docPartPr>
      <w:docPartBody>
        <w:p w:rsidR="003379FE" w:rsidRDefault="003379FE">
          <w:pPr>
            <w:pStyle w:val="ListBullet"/>
          </w:pPr>
          <w:r>
            <w:t>Etiam cursus suscipit enim. Nulla facilisi. Integer eleifend diam eu diam. Donec dapibus enim sollicitudin nulla. Nam hendrerit. Nunc id nisi. Curabitur sed neque. Pellentesque placerat consequat pede.</w:t>
          </w:r>
        </w:p>
        <w:p w:rsidR="003379FE" w:rsidRDefault="003379FE">
          <w:pPr>
            <w:pStyle w:val="ListBullet"/>
          </w:pPr>
          <w:r>
            <w:t>Nullam dapibus elementum metus. Aenean libero sem, commodo euismod, imperdiet et, molestie vel, neque. Duis nec sapien eu pede consectetuer placerat.</w:t>
          </w:r>
        </w:p>
        <w:p w:rsidR="007C347D" w:rsidRDefault="003379FE" w:rsidP="003379FE">
          <w:pPr>
            <w:pStyle w:val="44BEA1A21B60CE40B843DFB9A64BE553"/>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134"/>
    <w:rsid w:val="001A63F0"/>
    <w:rsid w:val="00303B94"/>
    <w:rsid w:val="003379FE"/>
    <w:rsid w:val="004C54B4"/>
    <w:rsid w:val="007C347D"/>
    <w:rsid w:val="00A96AE2"/>
    <w:rsid w:val="00C02134"/>
    <w:rsid w:val="00D2586A"/>
    <w:rsid w:val="00DE3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1B8E2770D95EFE45BCE78AE668A37EA0">
    <w:name w:val="1B8E2770D95EFE45BCE78AE668A37EA0"/>
  </w:style>
  <w:style w:type="paragraph" w:customStyle="1" w:styleId="6D36DC7B540A71458627696A43FD5077">
    <w:name w:val="6D36DC7B540A71458627696A43FD5077"/>
  </w:style>
  <w:style w:type="paragraph" w:styleId="ListBullet">
    <w:name w:val="List Bullet"/>
    <w:basedOn w:val="Normal"/>
    <w:rsid w:val="003379FE"/>
    <w:pPr>
      <w:numPr>
        <w:numId w:val="1"/>
      </w:numPr>
      <w:spacing w:after="120" w:line="276" w:lineRule="auto"/>
    </w:pPr>
    <w:rPr>
      <w:rFonts w:eastAsiaTheme="minorHAnsi"/>
      <w:sz w:val="20"/>
      <w:szCs w:val="22"/>
      <w:lang w:eastAsia="en-US"/>
    </w:rPr>
  </w:style>
  <w:style w:type="paragraph" w:customStyle="1" w:styleId="3A525CA3104D354AAD70388465CFF354">
    <w:name w:val="3A525CA3104D354AAD70388465CFF354"/>
  </w:style>
  <w:style w:type="paragraph" w:customStyle="1" w:styleId="8A50C9E4B481AA49B20962319FA7850C">
    <w:name w:val="8A50C9E4B481AA49B20962319FA7850C"/>
  </w:style>
  <w:style w:type="paragraph" w:customStyle="1" w:styleId="6083E9F51D3AB949B7EA77C0B6AEC256">
    <w:name w:val="6083E9F51D3AB949B7EA77C0B6AEC256"/>
  </w:style>
  <w:style w:type="paragraph" w:customStyle="1" w:styleId="1EC9C21CD7250C45AB0F2D0EE44C7F96">
    <w:name w:val="1EC9C21CD7250C45AB0F2D0EE44C7F96"/>
  </w:style>
  <w:style w:type="paragraph" w:customStyle="1" w:styleId="C9CF5530AE55E64C80074B161B7CF8C2">
    <w:name w:val="C9CF5530AE55E64C80074B161B7CF8C2"/>
  </w:style>
  <w:style w:type="paragraph" w:customStyle="1" w:styleId="C8E598868CFC2D44A06FB03C50AAA5E7">
    <w:name w:val="C8E598868CFC2D44A06FB03C50AAA5E7"/>
  </w:style>
  <w:style w:type="paragraph" w:customStyle="1" w:styleId="4DF5FE650F1BC94E984C9D16E40622F7">
    <w:name w:val="4DF5FE650F1BC94E984C9D16E40622F7"/>
  </w:style>
  <w:style w:type="paragraph" w:customStyle="1" w:styleId="2ED8D3D7EE6D6542AF4AACDD9F09DE15">
    <w:name w:val="2ED8D3D7EE6D6542AF4AACDD9F09DE15"/>
  </w:style>
  <w:style w:type="paragraph" w:customStyle="1" w:styleId="DAF5227AE4C95B43A22E63F2E015BF2E">
    <w:name w:val="DAF5227AE4C95B43A22E63F2E015BF2E"/>
    <w:rsid w:val="00C02134"/>
  </w:style>
  <w:style w:type="paragraph" w:customStyle="1" w:styleId="58F1433BA3F4994D99082A62D65D8051">
    <w:name w:val="58F1433BA3F4994D99082A62D65D8051"/>
    <w:rsid w:val="00C02134"/>
  </w:style>
  <w:style w:type="paragraph" w:customStyle="1" w:styleId="AA624634155FE546A2CF10E7C6DFBDC5">
    <w:name w:val="AA624634155FE546A2CF10E7C6DFBDC5"/>
    <w:rsid w:val="00A96AE2"/>
  </w:style>
  <w:style w:type="paragraph" w:customStyle="1" w:styleId="77B082167E21A74DB7D06B2A8331B106">
    <w:name w:val="77B082167E21A74DB7D06B2A8331B106"/>
    <w:rsid w:val="00DE3C30"/>
  </w:style>
  <w:style w:type="paragraph" w:customStyle="1" w:styleId="44BEA1A21B60CE40B843DFB9A64BE553">
    <w:name w:val="44BEA1A21B60CE40B843DFB9A64BE553"/>
    <w:rsid w:val="003379F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1B8E2770D95EFE45BCE78AE668A37EA0">
    <w:name w:val="1B8E2770D95EFE45BCE78AE668A37EA0"/>
  </w:style>
  <w:style w:type="paragraph" w:customStyle="1" w:styleId="6D36DC7B540A71458627696A43FD5077">
    <w:name w:val="6D36DC7B540A71458627696A43FD5077"/>
  </w:style>
  <w:style w:type="paragraph" w:styleId="ListBullet">
    <w:name w:val="List Bullet"/>
    <w:basedOn w:val="Normal"/>
    <w:rsid w:val="003379FE"/>
    <w:pPr>
      <w:numPr>
        <w:numId w:val="1"/>
      </w:numPr>
      <w:spacing w:after="120" w:line="276" w:lineRule="auto"/>
    </w:pPr>
    <w:rPr>
      <w:rFonts w:eastAsiaTheme="minorHAnsi"/>
      <w:sz w:val="20"/>
      <w:szCs w:val="22"/>
      <w:lang w:eastAsia="en-US"/>
    </w:rPr>
  </w:style>
  <w:style w:type="paragraph" w:customStyle="1" w:styleId="3A525CA3104D354AAD70388465CFF354">
    <w:name w:val="3A525CA3104D354AAD70388465CFF354"/>
  </w:style>
  <w:style w:type="paragraph" w:customStyle="1" w:styleId="8A50C9E4B481AA49B20962319FA7850C">
    <w:name w:val="8A50C9E4B481AA49B20962319FA7850C"/>
  </w:style>
  <w:style w:type="paragraph" w:customStyle="1" w:styleId="6083E9F51D3AB949B7EA77C0B6AEC256">
    <w:name w:val="6083E9F51D3AB949B7EA77C0B6AEC256"/>
  </w:style>
  <w:style w:type="paragraph" w:customStyle="1" w:styleId="1EC9C21CD7250C45AB0F2D0EE44C7F96">
    <w:name w:val="1EC9C21CD7250C45AB0F2D0EE44C7F96"/>
  </w:style>
  <w:style w:type="paragraph" w:customStyle="1" w:styleId="C9CF5530AE55E64C80074B161B7CF8C2">
    <w:name w:val="C9CF5530AE55E64C80074B161B7CF8C2"/>
  </w:style>
  <w:style w:type="paragraph" w:customStyle="1" w:styleId="C8E598868CFC2D44A06FB03C50AAA5E7">
    <w:name w:val="C8E598868CFC2D44A06FB03C50AAA5E7"/>
  </w:style>
  <w:style w:type="paragraph" w:customStyle="1" w:styleId="4DF5FE650F1BC94E984C9D16E40622F7">
    <w:name w:val="4DF5FE650F1BC94E984C9D16E40622F7"/>
  </w:style>
  <w:style w:type="paragraph" w:customStyle="1" w:styleId="2ED8D3D7EE6D6542AF4AACDD9F09DE15">
    <w:name w:val="2ED8D3D7EE6D6542AF4AACDD9F09DE15"/>
  </w:style>
  <w:style w:type="paragraph" w:customStyle="1" w:styleId="DAF5227AE4C95B43A22E63F2E015BF2E">
    <w:name w:val="DAF5227AE4C95B43A22E63F2E015BF2E"/>
    <w:rsid w:val="00C02134"/>
  </w:style>
  <w:style w:type="paragraph" w:customStyle="1" w:styleId="58F1433BA3F4994D99082A62D65D8051">
    <w:name w:val="58F1433BA3F4994D99082A62D65D8051"/>
    <w:rsid w:val="00C02134"/>
  </w:style>
  <w:style w:type="paragraph" w:customStyle="1" w:styleId="AA624634155FE546A2CF10E7C6DFBDC5">
    <w:name w:val="AA624634155FE546A2CF10E7C6DFBDC5"/>
    <w:rsid w:val="00A96AE2"/>
  </w:style>
  <w:style w:type="paragraph" w:customStyle="1" w:styleId="77B082167E21A74DB7D06B2A8331B106">
    <w:name w:val="77B082167E21A74DB7D06B2A8331B106"/>
    <w:rsid w:val="00DE3C30"/>
  </w:style>
  <w:style w:type="paragraph" w:customStyle="1" w:styleId="44BEA1A21B60CE40B843DFB9A64BE553">
    <w:name w:val="44BEA1A21B60CE40B843DFB9A64BE553"/>
    <w:rsid w:val="003379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Simple Resume.dotx</Template>
  <TotalTime>0</TotalTime>
  <Pages>1</Pages>
  <Words>291</Words>
  <Characters>1664</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1952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Reinke</dc:creator>
  <cp:keywords/>
  <dc:description/>
  <cp:lastModifiedBy>Whitney Reinke</cp:lastModifiedBy>
  <cp:revision>2</cp:revision>
  <dcterms:created xsi:type="dcterms:W3CDTF">2013-08-08T01:33:00Z</dcterms:created>
  <dcterms:modified xsi:type="dcterms:W3CDTF">2013-08-08T01:33:00Z</dcterms:modified>
  <cp:category/>
</cp:coreProperties>
</file>