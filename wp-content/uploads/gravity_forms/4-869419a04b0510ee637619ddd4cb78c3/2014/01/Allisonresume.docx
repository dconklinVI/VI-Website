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F4998" w14:textId="77777777" w:rsidR="001119CA" w:rsidRPr="001119CA" w:rsidRDefault="001119CA" w:rsidP="001119CA">
      <w:pPr>
        <w:pStyle w:val="Heading1"/>
        <w:rPr>
          <w:rStyle w:val="BookTitle"/>
        </w:rPr>
      </w:pPr>
      <w:r w:rsidRPr="001119CA">
        <w:rPr>
          <w:rStyle w:val="BookTitle"/>
        </w:rPr>
        <w:t>Work Experience</w:t>
      </w:r>
    </w:p>
    <w:p w14:paraId="7AEB192C" w14:textId="2AA7351F" w:rsidR="001119CA" w:rsidRDefault="001119CA" w:rsidP="00D3386A">
      <w:pPr>
        <w:rPr>
          <w:rFonts w:cs="Times New Roman"/>
          <w:b/>
          <w:sz w:val="22"/>
        </w:rPr>
      </w:pPr>
      <w:r>
        <w:rPr>
          <w:rFonts w:cs="Times New Roman"/>
          <w:b/>
          <w:sz w:val="22"/>
        </w:rPr>
        <w:t xml:space="preserve"> </w:t>
      </w:r>
    </w:p>
    <w:p w14:paraId="49F3B7B2" w14:textId="77777777" w:rsidR="00D3386A" w:rsidRPr="00D3386A" w:rsidRDefault="00D3386A" w:rsidP="00D3386A">
      <w:pPr>
        <w:rPr>
          <w:rFonts w:cs="Times New Roman"/>
          <w:sz w:val="22"/>
        </w:rPr>
      </w:pPr>
      <w:r w:rsidRPr="00D3386A">
        <w:rPr>
          <w:rFonts w:cs="Times New Roman"/>
          <w:b/>
          <w:sz w:val="22"/>
        </w:rPr>
        <w:t>OKLAHOMA CHRISTIAN UNIVERSITY</w:t>
      </w:r>
      <w:r w:rsidRPr="00D3386A">
        <w:rPr>
          <w:rFonts w:cs="Times New Roman"/>
          <w:sz w:val="22"/>
        </w:rPr>
        <w:t>, Edmond OK August 2013-Present</w:t>
      </w:r>
    </w:p>
    <w:p w14:paraId="25DB0075" w14:textId="77777777" w:rsidR="00D3386A" w:rsidRPr="00D3386A" w:rsidRDefault="00D3386A" w:rsidP="00D3386A">
      <w:pPr>
        <w:rPr>
          <w:rFonts w:cs="Times New Roman"/>
          <w:sz w:val="22"/>
        </w:rPr>
      </w:pPr>
      <w:r w:rsidRPr="00D3386A">
        <w:rPr>
          <w:rFonts w:cs="Times New Roman"/>
          <w:sz w:val="22"/>
        </w:rPr>
        <w:t>MARKETING INTERN</w:t>
      </w:r>
    </w:p>
    <w:p w14:paraId="5DAD4558" w14:textId="18C942EE" w:rsidR="00D3386A" w:rsidRPr="00D3386A" w:rsidRDefault="00D3386A" w:rsidP="00D3386A">
      <w:pPr>
        <w:rPr>
          <w:rFonts w:cs="Times New Roman"/>
          <w:sz w:val="22"/>
        </w:rPr>
      </w:pPr>
      <w:r w:rsidRPr="00D3386A">
        <w:rPr>
          <w:rFonts w:cs="Times New Roman"/>
          <w:sz w:val="22"/>
        </w:rPr>
        <w:t>Responsible for: Advertising and marketing events put on and sponsored by the career services department of</w:t>
      </w:r>
      <w:r w:rsidR="001119CA">
        <w:rPr>
          <w:rFonts w:cs="Times New Roman"/>
          <w:sz w:val="22"/>
        </w:rPr>
        <w:t xml:space="preserve"> Oklahoma Christian University, and connecting with alumni and potential employers for students at the university. </w:t>
      </w:r>
    </w:p>
    <w:p w14:paraId="5B4A2DB0" w14:textId="77777777" w:rsidR="00D3386A" w:rsidRPr="00D3386A" w:rsidRDefault="00D3386A" w:rsidP="00D3386A">
      <w:pPr>
        <w:rPr>
          <w:rFonts w:cs="Times New Roman"/>
          <w:sz w:val="22"/>
        </w:rPr>
      </w:pPr>
    </w:p>
    <w:p w14:paraId="47C7A848" w14:textId="77777777" w:rsidR="00D3386A" w:rsidRPr="00D3386A" w:rsidRDefault="00D3386A" w:rsidP="00D3386A">
      <w:pPr>
        <w:rPr>
          <w:rFonts w:cs="Times New Roman"/>
          <w:sz w:val="22"/>
        </w:rPr>
      </w:pPr>
      <w:r w:rsidRPr="00D3386A">
        <w:rPr>
          <w:rFonts w:cs="Times New Roman"/>
          <w:b/>
          <w:sz w:val="22"/>
        </w:rPr>
        <w:t>YOUTHWORKS,</w:t>
      </w:r>
      <w:r w:rsidRPr="00D3386A">
        <w:rPr>
          <w:rFonts w:cs="Times New Roman"/>
          <w:sz w:val="22"/>
        </w:rPr>
        <w:t xml:space="preserve"> Minneapolis MN May 2013-August 2013</w:t>
      </w:r>
    </w:p>
    <w:p w14:paraId="518FA8D9" w14:textId="77777777" w:rsidR="00D3386A" w:rsidRPr="00D3386A" w:rsidRDefault="00D3386A" w:rsidP="00D3386A">
      <w:pPr>
        <w:rPr>
          <w:rFonts w:cs="Times New Roman"/>
          <w:sz w:val="22"/>
        </w:rPr>
      </w:pPr>
      <w:r w:rsidRPr="00D3386A">
        <w:rPr>
          <w:rFonts w:cs="Times New Roman"/>
          <w:sz w:val="22"/>
        </w:rPr>
        <w:t xml:space="preserve">WORK PROJECTS COORDINATOR </w:t>
      </w:r>
    </w:p>
    <w:p w14:paraId="0F4D6CBE" w14:textId="77777777" w:rsidR="00D3386A" w:rsidRPr="00D3386A" w:rsidRDefault="00D3386A" w:rsidP="00D3386A">
      <w:pPr>
        <w:rPr>
          <w:rFonts w:cs="Times New Roman"/>
          <w:sz w:val="22"/>
        </w:rPr>
      </w:pPr>
      <w:r w:rsidRPr="00D3386A">
        <w:rPr>
          <w:rFonts w:cs="Times New Roman"/>
          <w:sz w:val="22"/>
        </w:rPr>
        <w:t xml:space="preserve">Responsible for: Coordinating service projects in Beckley West Virginia for high school students to come on missions trips. Ran programing, meals, and housing for the students and their leaders. As well as building relationships with the community members we would meet, and the students and leaders that came on trips, and being a leader and mentor for the students that would be on the trip. </w:t>
      </w:r>
    </w:p>
    <w:p w14:paraId="28517BAF" w14:textId="77777777" w:rsidR="00D3386A" w:rsidRPr="00D3386A" w:rsidRDefault="00D3386A" w:rsidP="00D3386A">
      <w:pPr>
        <w:rPr>
          <w:rFonts w:cs="Times New Roman"/>
          <w:sz w:val="22"/>
        </w:rPr>
      </w:pPr>
    </w:p>
    <w:p w14:paraId="5902A710" w14:textId="77777777" w:rsidR="00D3386A" w:rsidRPr="00D3386A" w:rsidRDefault="00D3386A" w:rsidP="00D3386A">
      <w:pPr>
        <w:rPr>
          <w:rFonts w:cs="Times New Roman"/>
          <w:sz w:val="22"/>
        </w:rPr>
      </w:pPr>
      <w:r w:rsidRPr="00D3386A">
        <w:rPr>
          <w:rFonts w:cs="Times New Roman"/>
          <w:b/>
          <w:sz w:val="22"/>
        </w:rPr>
        <w:t>AMOR MINISTRIES</w:t>
      </w:r>
      <w:r w:rsidRPr="00D3386A">
        <w:rPr>
          <w:rFonts w:cs="Times New Roman"/>
          <w:sz w:val="22"/>
        </w:rPr>
        <w:t>, San Diego CA May 2012-August 2012</w:t>
      </w:r>
    </w:p>
    <w:p w14:paraId="55CFFD62" w14:textId="77777777" w:rsidR="00D3386A" w:rsidRPr="00D3386A" w:rsidRDefault="00D3386A" w:rsidP="00D3386A">
      <w:pPr>
        <w:rPr>
          <w:rFonts w:cs="Times New Roman"/>
          <w:sz w:val="22"/>
        </w:rPr>
      </w:pPr>
      <w:r w:rsidRPr="00D3386A">
        <w:rPr>
          <w:rFonts w:cs="Times New Roman"/>
          <w:sz w:val="22"/>
        </w:rPr>
        <w:t>INTERN</w:t>
      </w:r>
    </w:p>
    <w:p w14:paraId="27387A03" w14:textId="77777777" w:rsidR="00D3386A" w:rsidRPr="00D3386A" w:rsidRDefault="00D3386A" w:rsidP="00D3386A">
      <w:pPr>
        <w:rPr>
          <w:rFonts w:cs="Times New Roman"/>
          <w:sz w:val="22"/>
        </w:rPr>
      </w:pPr>
      <w:r w:rsidRPr="00D3386A">
        <w:rPr>
          <w:rFonts w:cs="Times New Roman"/>
          <w:sz w:val="22"/>
        </w:rPr>
        <w:t>Responsible for: Being a liaison between the ministry the families we were serving and the churches that came on mission trips to Tijuana, Mexico. Building relationships with the students that would come on trips and being a mentor and friend to them, the other staff, and the families we would work with.  As well as running a store for the ministry and helping with other day-to-day operations of the ministry. Resulted in being asked to come back for additional summer, and spring break.</w:t>
      </w:r>
    </w:p>
    <w:p w14:paraId="6D36D4E1" w14:textId="77777777" w:rsidR="00F015DE" w:rsidRDefault="000201D0" w:rsidP="001119CA">
      <w:pPr>
        <w:pStyle w:val="Heading1"/>
      </w:pPr>
      <w:r>
        <w:t>Education</w:t>
      </w:r>
    </w:p>
    <w:p w14:paraId="6B91A8E8" w14:textId="7FA4A5AC" w:rsidR="00D3386A" w:rsidRPr="00D3386A" w:rsidRDefault="00D3386A" w:rsidP="00D3386A">
      <w:pPr>
        <w:rPr>
          <w:rFonts w:cs="Times New Roman"/>
          <w:sz w:val="22"/>
        </w:rPr>
      </w:pPr>
      <w:r w:rsidRPr="00D3386A">
        <w:rPr>
          <w:rFonts w:cs="Times New Roman"/>
          <w:b/>
          <w:sz w:val="22"/>
        </w:rPr>
        <w:t>OKLAHOMA CHRISTIAN UNIVERSITY</w:t>
      </w:r>
      <w:r w:rsidRPr="00D3386A">
        <w:rPr>
          <w:rFonts w:cs="Times New Roman"/>
          <w:sz w:val="22"/>
        </w:rPr>
        <w:t xml:space="preserve">, Edmond OK   </w:t>
      </w:r>
      <w:r w:rsidR="001119CA">
        <w:rPr>
          <w:rFonts w:cs="Times New Roman"/>
          <w:sz w:val="22"/>
        </w:rPr>
        <w:t>Expected Graduation date: April 2015</w:t>
      </w:r>
    </w:p>
    <w:p w14:paraId="4E09BF25" w14:textId="77777777" w:rsidR="00D3386A" w:rsidRPr="00D3386A" w:rsidRDefault="00D3386A" w:rsidP="00D3386A">
      <w:pPr>
        <w:rPr>
          <w:rFonts w:cs="Times New Roman"/>
          <w:sz w:val="22"/>
        </w:rPr>
      </w:pPr>
      <w:r w:rsidRPr="00D3386A">
        <w:rPr>
          <w:rFonts w:cs="Times New Roman"/>
          <w:sz w:val="22"/>
        </w:rPr>
        <w:t>Major: Marketing</w:t>
      </w:r>
    </w:p>
    <w:p w14:paraId="66F6D9D0" w14:textId="77777777" w:rsidR="00D3386A" w:rsidRPr="00D3386A" w:rsidRDefault="00D3386A" w:rsidP="00D3386A">
      <w:pPr>
        <w:rPr>
          <w:rFonts w:cs="Times New Roman"/>
          <w:sz w:val="22"/>
        </w:rPr>
      </w:pPr>
      <w:r w:rsidRPr="00D3386A">
        <w:rPr>
          <w:rFonts w:cs="Times New Roman"/>
          <w:sz w:val="22"/>
        </w:rPr>
        <w:t>Expected Graduation Date: April 2015</w:t>
      </w:r>
    </w:p>
    <w:p w14:paraId="2CBFF79B" w14:textId="77777777" w:rsidR="00F015DE" w:rsidRDefault="000201D0" w:rsidP="001119CA">
      <w:pPr>
        <w:pStyle w:val="Heading1"/>
      </w:pPr>
      <w:r>
        <w:t>Skills</w:t>
      </w:r>
    </w:p>
    <w:p w14:paraId="5B8AD178" w14:textId="77777777" w:rsidR="00D3386A" w:rsidRPr="00D3386A" w:rsidRDefault="00D3386A" w:rsidP="00D3386A">
      <w:pPr>
        <w:pStyle w:val="ListParagraph"/>
        <w:numPr>
          <w:ilvl w:val="0"/>
          <w:numId w:val="12"/>
        </w:numPr>
        <w:rPr>
          <w:rFonts w:cs="Times New Roman"/>
          <w:sz w:val="22"/>
        </w:rPr>
      </w:pPr>
      <w:r w:rsidRPr="00D3386A">
        <w:rPr>
          <w:rFonts w:cs="Times New Roman"/>
          <w:sz w:val="22"/>
        </w:rPr>
        <w:t xml:space="preserve">Communication Skills: I have worked in several jobs where communication has been a large part of my job, which as led to a high level of communication. </w:t>
      </w:r>
    </w:p>
    <w:p w14:paraId="7792DDF7" w14:textId="77777777" w:rsidR="00D3386A" w:rsidRPr="00D3386A" w:rsidRDefault="00D3386A" w:rsidP="00D3386A">
      <w:pPr>
        <w:pStyle w:val="ListParagraph"/>
        <w:numPr>
          <w:ilvl w:val="0"/>
          <w:numId w:val="12"/>
        </w:numPr>
        <w:rPr>
          <w:rFonts w:cs="Times New Roman"/>
          <w:sz w:val="22"/>
        </w:rPr>
      </w:pPr>
      <w:r w:rsidRPr="00D3386A">
        <w:rPr>
          <w:rFonts w:cs="Times New Roman"/>
          <w:sz w:val="22"/>
        </w:rPr>
        <w:t xml:space="preserve">Team Player/Interpersonal Skills: I highly enjoy working alongside others, and similar to communication, I have had a lot of experience with working in teams, and am able to work with almost all personality types. </w:t>
      </w:r>
    </w:p>
    <w:p w14:paraId="585A4E81" w14:textId="77777777" w:rsidR="00D3386A" w:rsidRPr="00D3386A" w:rsidRDefault="00D3386A" w:rsidP="00D3386A">
      <w:pPr>
        <w:pStyle w:val="ListParagraph"/>
        <w:numPr>
          <w:ilvl w:val="0"/>
          <w:numId w:val="12"/>
        </w:numPr>
        <w:rPr>
          <w:rFonts w:cs="Times New Roman"/>
          <w:sz w:val="22"/>
        </w:rPr>
      </w:pPr>
      <w:r w:rsidRPr="00D3386A">
        <w:rPr>
          <w:rFonts w:cs="Times New Roman"/>
          <w:sz w:val="22"/>
        </w:rPr>
        <w:t xml:space="preserve">Organized: I have a high level of organization that I have developed over the years that has resulted in me being very dependable and reliable. </w:t>
      </w:r>
    </w:p>
    <w:p w14:paraId="1B829BC8" w14:textId="77777777" w:rsidR="00D3386A" w:rsidRDefault="00D3386A" w:rsidP="00D3386A">
      <w:pPr>
        <w:pStyle w:val="ListParagraph"/>
        <w:numPr>
          <w:ilvl w:val="0"/>
          <w:numId w:val="12"/>
        </w:numPr>
        <w:rPr>
          <w:rFonts w:ascii="Times New Roman" w:hAnsi="Times New Roman" w:cs="Times New Roman"/>
        </w:rPr>
      </w:pPr>
      <w:r w:rsidRPr="00D3386A">
        <w:rPr>
          <w:rFonts w:cs="Times New Roman"/>
          <w:sz w:val="22"/>
        </w:rPr>
        <w:t>Hard Working: I have held a job and worked several hours throughout high school and college while attending and maintaining grades</w:t>
      </w:r>
      <w:r>
        <w:rPr>
          <w:rFonts w:ascii="Times New Roman" w:hAnsi="Times New Roman" w:cs="Times New Roman"/>
        </w:rPr>
        <w:t xml:space="preserve">. </w:t>
      </w:r>
    </w:p>
    <w:p w14:paraId="7C9F173A" w14:textId="77777777" w:rsidR="00D3386A" w:rsidRDefault="00D3386A" w:rsidP="00D3386A">
      <w:pPr>
        <w:rPr>
          <w:rFonts w:ascii="Times New Roman" w:hAnsi="Times New Roman" w:cs="Times New Roman"/>
        </w:rPr>
      </w:pPr>
    </w:p>
    <w:p w14:paraId="7E4B0886" w14:textId="77777777" w:rsidR="00D3386A" w:rsidRDefault="00D3386A" w:rsidP="00D3386A">
      <w:pPr>
        <w:rPr>
          <w:rFonts w:ascii="Times New Roman" w:hAnsi="Times New Roman" w:cs="Times New Roman"/>
        </w:rPr>
      </w:pPr>
    </w:p>
    <w:p w14:paraId="1F92F1A5" w14:textId="77777777" w:rsidR="00D3386A" w:rsidRPr="00D3386A" w:rsidRDefault="00D3386A" w:rsidP="001119CA">
      <w:pPr>
        <w:pStyle w:val="Heading1"/>
        <w:rPr>
          <w:rStyle w:val="Strong"/>
          <w:i/>
          <w:color w:val="auto"/>
        </w:rPr>
      </w:pPr>
      <w:r w:rsidRPr="00D3386A">
        <w:rPr>
          <w:rStyle w:val="Strong"/>
          <w:color w:val="auto"/>
        </w:rPr>
        <w:lastRenderedPageBreak/>
        <w:t>Activities</w:t>
      </w:r>
    </w:p>
    <w:p w14:paraId="634D0F3F" w14:textId="77777777" w:rsidR="00D3386A" w:rsidRDefault="00D3386A" w:rsidP="00D3386A"/>
    <w:p w14:paraId="5BEFFEC6" w14:textId="77777777" w:rsidR="004624A1" w:rsidRPr="00AE1FD7" w:rsidRDefault="004624A1" w:rsidP="004624A1">
      <w:pPr>
        <w:shd w:val="clear" w:color="auto" w:fill="FFFFFF"/>
        <w:spacing w:line="270" w:lineRule="atLeast"/>
        <w:ind w:right="300"/>
        <w:rPr>
          <w:rFonts w:eastAsia="Times New Roman" w:cs="Times New Roman"/>
          <w:color w:val="000000"/>
          <w:sz w:val="22"/>
        </w:rPr>
      </w:pPr>
      <w:r>
        <w:rPr>
          <w:rFonts w:eastAsia="Times New Roman" w:cs="Times New Roman"/>
          <w:b/>
          <w:color w:val="000000"/>
          <w:sz w:val="22"/>
        </w:rPr>
        <w:t>American Marketing Association</w:t>
      </w:r>
      <w:r>
        <w:rPr>
          <w:rFonts w:eastAsia="Times New Roman" w:cs="Times New Roman"/>
          <w:color w:val="000000"/>
          <w:sz w:val="22"/>
        </w:rPr>
        <w:t xml:space="preserve"> – Vice president for the club that brings speakers to OC to teach marketing students how to market themselves, their business, their ideas, and about branding. </w:t>
      </w:r>
    </w:p>
    <w:p w14:paraId="20404050" w14:textId="77777777" w:rsidR="004624A1" w:rsidRDefault="004624A1" w:rsidP="00D3386A">
      <w:pPr>
        <w:shd w:val="clear" w:color="auto" w:fill="FFFFFF"/>
        <w:spacing w:line="270" w:lineRule="atLeast"/>
        <w:ind w:right="300"/>
        <w:rPr>
          <w:rFonts w:eastAsia="Times New Roman" w:cs="Times New Roman"/>
          <w:b/>
          <w:color w:val="000000"/>
          <w:sz w:val="22"/>
        </w:rPr>
      </w:pPr>
    </w:p>
    <w:p w14:paraId="1E4EC898" w14:textId="553F4EC4" w:rsidR="00D3386A" w:rsidRDefault="00C670C6" w:rsidP="00D3386A">
      <w:pPr>
        <w:shd w:val="clear" w:color="auto" w:fill="FFFFFF"/>
        <w:spacing w:line="270" w:lineRule="atLeast"/>
        <w:ind w:right="300"/>
        <w:rPr>
          <w:rFonts w:eastAsia="Times New Roman" w:cs="Times New Roman"/>
          <w:color w:val="000000"/>
          <w:sz w:val="22"/>
        </w:rPr>
      </w:pPr>
      <w:r>
        <w:rPr>
          <w:rFonts w:eastAsia="Times New Roman" w:cs="Times New Roman"/>
          <w:b/>
          <w:color w:val="000000"/>
          <w:sz w:val="22"/>
        </w:rPr>
        <w:t>Iota Kappa Phi Social Club</w:t>
      </w:r>
      <w:r w:rsidR="00D3386A">
        <w:rPr>
          <w:rFonts w:eastAsia="Times New Roman" w:cs="Times New Roman"/>
          <w:b/>
          <w:color w:val="000000"/>
          <w:sz w:val="22"/>
        </w:rPr>
        <w:t xml:space="preserve"> </w:t>
      </w:r>
      <w:r w:rsidR="00D3386A">
        <w:rPr>
          <w:rFonts w:eastAsia="Times New Roman" w:cs="Times New Roman"/>
          <w:color w:val="000000"/>
          <w:sz w:val="22"/>
        </w:rPr>
        <w:t xml:space="preserve">– </w:t>
      </w:r>
      <w:r>
        <w:rPr>
          <w:rFonts w:eastAsia="Times New Roman" w:cs="Times New Roman"/>
          <w:color w:val="000000"/>
          <w:sz w:val="22"/>
        </w:rPr>
        <w:t>Social Service Club</w:t>
      </w:r>
    </w:p>
    <w:p w14:paraId="6877ADA2" w14:textId="77777777" w:rsidR="00D3386A" w:rsidRPr="00D3386A" w:rsidRDefault="00D3386A" w:rsidP="00D3386A">
      <w:pPr>
        <w:shd w:val="clear" w:color="auto" w:fill="FFFFFF"/>
        <w:spacing w:line="270" w:lineRule="atLeast"/>
        <w:ind w:right="300"/>
        <w:rPr>
          <w:rFonts w:eastAsia="Times New Roman" w:cs="Times New Roman"/>
          <w:color w:val="000000"/>
          <w:sz w:val="22"/>
        </w:rPr>
      </w:pPr>
    </w:p>
    <w:p w14:paraId="524D060E" w14:textId="77777777" w:rsidR="00D3386A" w:rsidRPr="00D3386A" w:rsidRDefault="00D3386A" w:rsidP="00D3386A">
      <w:pPr>
        <w:shd w:val="clear" w:color="auto" w:fill="FFFFFF"/>
        <w:spacing w:line="270" w:lineRule="atLeast"/>
        <w:ind w:right="300"/>
        <w:rPr>
          <w:rFonts w:eastAsia="Times New Roman" w:cs="Times New Roman"/>
          <w:color w:val="000000"/>
          <w:sz w:val="22"/>
        </w:rPr>
      </w:pPr>
      <w:r w:rsidRPr="00D3386A">
        <w:rPr>
          <w:rFonts w:eastAsia="Times New Roman" w:cs="Times New Roman"/>
          <w:b/>
          <w:color w:val="000000"/>
          <w:sz w:val="22"/>
        </w:rPr>
        <w:t>Youth Group Adult Leader</w:t>
      </w:r>
      <w:r w:rsidRPr="00D3386A">
        <w:rPr>
          <w:rFonts w:eastAsia="Times New Roman" w:cs="Times New Roman"/>
          <w:color w:val="000000"/>
          <w:sz w:val="22"/>
        </w:rPr>
        <w:t xml:space="preserve"> – Assisted the youth pastor with leading and managing the youth group by leading a small group, going on trips, and being a role model for the students. </w:t>
      </w:r>
    </w:p>
    <w:p w14:paraId="6FEE17A2" w14:textId="77777777" w:rsidR="00D3386A" w:rsidRPr="00D3386A" w:rsidRDefault="00D3386A" w:rsidP="00D3386A">
      <w:pPr>
        <w:shd w:val="clear" w:color="auto" w:fill="FFFFFF"/>
        <w:spacing w:line="270" w:lineRule="atLeast"/>
        <w:ind w:right="300"/>
        <w:rPr>
          <w:rFonts w:eastAsia="Times New Roman" w:cs="Times New Roman"/>
          <w:color w:val="000000"/>
          <w:sz w:val="22"/>
        </w:rPr>
      </w:pPr>
    </w:p>
    <w:p w14:paraId="1C0D85CF" w14:textId="78BD96D5" w:rsidR="00D3386A" w:rsidRPr="00D3386A" w:rsidRDefault="00D3386A" w:rsidP="00D3386A">
      <w:pPr>
        <w:shd w:val="clear" w:color="auto" w:fill="FFFFFF"/>
        <w:spacing w:line="270" w:lineRule="atLeast"/>
        <w:ind w:right="300"/>
        <w:rPr>
          <w:rFonts w:eastAsia="Times New Roman" w:cs="Times New Roman"/>
          <w:color w:val="000000"/>
          <w:sz w:val="22"/>
        </w:rPr>
      </w:pPr>
      <w:bookmarkStart w:id="0" w:name="_GoBack"/>
      <w:bookmarkEnd w:id="0"/>
    </w:p>
    <w:p w14:paraId="35F2EED4" w14:textId="24FF2C0F" w:rsidR="00D3386A" w:rsidRPr="00D3386A" w:rsidRDefault="00D3386A" w:rsidP="00D3386A">
      <w:pPr>
        <w:shd w:val="clear" w:color="auto" w:fill="FFFFFF"/>
        <w:spacing w:line="270" w:lineRule="atLeast"/>
        <w:ind w:right="300"/>
        <w:rPr>
          <w:rFonts w:eastAsia="Times New Roman" w:cs="Times New Roman"/>
          <w:color w:val="000000"/>
          <w:sz w:val="22"/>
        </w:rPr>
      </w:pPr>
    </w:p>
    <w:p w14:paraId="43C10D36" w14:textId="77777777" w:rsidR="00D3386A" w:rsidRDefault="00D3386A" w:rsidP="00D3386A"/>
    <w:p w14:paraId="6024B46C" w14:textId="77777777" w:rsidR="00D3386A" w:rsidRPr="00D3386A" w:rsidRDefault="00D3386A" w:rsidP="00D3386A"/>
    <w:p w14:paraId="7B2A6AF9" w14:textId="77777777" w:rsidR="00F015DE" w:rsidRDefault="00F015DE"/>
    <w:sectPr w:rsidR="00F015DE" w:rsidSect="00F015DE">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0329F" w14:textId="77777777" w:rsidR="00D3386A" w:rsidRDefault="00D3386A">
      <w:r>
        <w:separator/>
      </w:r>
    </w:p>
  </w:endnote>
  <w:endnote w:type="continuationSeparator" w:id="0">
    <w:p w14:paraId="7BA998ED" w14:textId="77777777" w:rsidR="00D3386A" w:rsidRDefault="00D33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5CD31" w14:textId="77777777" w:rsidR="00F015DE" w:rsidRDefault="001F21FF">
    <w:pPr>
      <w:pStyle w:val="Footer"/>
    </w:pPr>
    <w:r>
      <w:fldChar w:fldCharType="begin"/>
    </w:r>
    <w:r>
      <w:instrText xml:space="preserve"> Page </w:instrText>
    </w:r>
    <w:r>
      <w:fldChar w:fldCharType="separate"/>
    </w:r>
    <w:r w:rsidR="00C670C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6C733" w14:textId="77777777" w:rsidR="00D3386A" w:rsidRDefault="00D3386A">
      <w:r>
        <w:separator/>
      </w:r>
    </w:p>
  </w:footnote>
  <w:footnote w:type="continuationSeparator" w:id="0">
    <w:p w14:paraId="518E2F09" w14:textId="77777777" w:rsidR="00D3386A" w:rsidRDefault="00D338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F015DE" w14:paraId="42DBEE0E" w14:textId="77777777">
      <w:trPr>
        <w:trHeight w:val="720"/>
      </w:trPr>
      <w:tc>
        <w:tcPr>
          <w:tcW w:w="10188" w:type="dxa"/>
          <w:vAlign w:val="center"/>
        </w:tcPr>
        <w:p w14:paraId="65BEDB90" w14:textId="77777777" w:rsidR="00F015DE" w:rsidRDefault="00F015DE"/>
      </w:tc>
      <w:tc>
        <w:tcPr>
          <w:tcW w:w="720" w:type="dxa"/>
          <w:shd w:val="clear" w:color="auto" w:fill="A9122A" w:themeFill="accent1"/>
          <w:vAlign w:val="center"/>
        </w:tcPr>
        <w:p w14:paraId="65F9FFEC" w14:textId="77777777" w:rsidR="00F015DE" w:rsidRDefault="00F015DE"/>
      </w:tc>
    </w:tr>
  </w:tbl>
  <w:p w14:paraId="0A486974" w14:textId="77777777" w:rsidR="00F015DE" w:rsidRDefault="00F015D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F015DE" w14:paraId="032FA650" w14:textId="77777777">
      <w:tc>
        <w:tcPr>
          <w:tcW w:w="9288" w:type="dxa"/>
          <w:vAlign w:val="center"/>
        </w:tcPr>
        <w:p w14:paraId="222F36C5" w14:textId="77777777" w:rsidR="00F015DE" w:rsidRDefault="00BA551E">
          <w:pPr>
            <w:pStyle w:val="Title"/>
          </w:pPr>
          <w:r>
            <w:fldChar w:fldCharType="begin"/>
          </w:r>
          <w:r w:rsidR="000201D0">
            <w:instrText xml:space="preserve"> PLACEHOLDER </w:instrText>
          </w:r>
          <w:r>
            <w:fldChar w:fldCharType="begin"/>
          </w:r>
          <w:r w:rsidR="000201D0">
            <w:instrText xml:space="preserve"> IF </w:instrText>
          </w:r>
          <w:fldSimple w:instr=" USERNAME ">
            <w:r w:rsidR="00D3386A">
              <w:rPr>
                <w:noProof/>
              </w:rPr>
              <w:instrText>Allison Goldapp</w:instrText>
            </w:r>
          </w:fldSimple>
          <w:r w:rsidR="000201D0">
            <w:instrText xml:space="preserve">="" "[Your Name]" </w:instrText>
          </w:r>
          <w:fldSimple w:instr=" USERNAME ">
            <w:r w:rsidR="00D3386A">
              <w:rPr>
                <w:noProof/>
              </w:rPr>
              <w:instrText>Allison Goldapp</w:instrText>
            </w:r>
          </w:fldSimple>
          <w:r>
            <w:fldChar w:fldCharType="separate"/>
          </w:r>
          <w:r w:rsidR="00D3386A">
            <w:rPr>
              <w:noProof/>
            </w:rPr>
            <w:instrText>Allison Goldapp</w:instrText>
          </w:r>
          <w:r>
            <w:fldChar w:fldCharType="end"/>
          </w:r>
          <w:r w:rsidR="000201D0">
            <w:instrText xml:space="preserve"> \* MERGEFORMAT</w:instrText>
          </w:r>
          <w:r>
            <w:fldChar w:fldCharType="separate"/>
          </w:r>
          <w:r w:rsidR="00C670C6">
            <w:t xml:space="preserve">Allison </w:t>
          </w:r>
          <w:r w:rsidR="00C670C6">
            <w:rPr>
              <w:noProof/>
            </w:rPr>
            <w:t>Goldapp</w:t>
          </w:r>
          <w:r>
            <w:fldChar w:fldCharType="end"/>
          </w:r>
        </w:p>
        <w:p w14:paraId="0854F8C3" w14:textId="77777777" w:rsidR="00F015DE" w:rsidRDefault="00D3386A" w:rsidP="00D3386A">
          <w:pPr>
            <w:pStyle w:val="ContactDetails"/>
          </w:pPr>
          <w:r>
            <w:t>601 Harrison St.</w:t>
          </w:r>
          <w:r w:rsidR="000201D0">
            <w:sym w:font="Wingdings 2" w:char="F097"/>
          </w:r>
          <w:r>
            <w:t>Council Bluffs,</w:t>
          </w:r>
          <w:r w:rsidR="000201D0">
            <w:t xml:space="preserve"> </w:t>
          </w:r>
          <w:r>
            <w:t>IA 51503</w:t>
          </w:r>
          <w:r w:rsidR="000201D0">
            <w:br/>
            <w:t xml:space="preserve">Phone: </w:t>
          </w:r>
          <w:r>
            <w:t>402.250.8050</w:t>
          </w:r>
          <w:r w:rsidR="000201D0">
            <w:t xml:space="preserve">  </w:t>
          </w:r>
          <w:r w:rsidR="000201D0">
            <w:sym w:font="Wingdings 2" w:char="F097"/>
          </w:r>
          <w:r w:rsidR="000201D0">
            <w:t xml:space="preserve"> E-Mail: </w:t>
          </w:r>
          <w:r>
            <w:t>allison.goldapp@eagles.oc.edu</w:t>
          </w:r>
          <w:r w:rsidR="000201D0">
            <w:t xml:space="preserve"> </w:t>
          </w:r>
        </w:p>
      </w:tc>
      <w:tc>
        <w:tcPr>
          <w:tcW w:w="1728" w:type="dxa"/>
          <w:vAlign w:val="center"/>
        </w:tcPr>
        <w:p w14:paraId="3ED81879" w14:textId="77777777" w:rsidR="00F015DE" w:rsidRDefault="00F015DE">
          <w:pPr>
            <w:pStyle w:val="Initials"/>
          </w:pPr>
        </w:p>
      </w:tc>
    </w:tr>
  </w:tbl>
  <w:p w14:paraId="560C020F" w14:textId="77777777" w:rsidR="00F015DE" w:rsidRDefault="00F015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4680C98"/>
    <w:multiLevelType w:val="hybridMultilevel"/>
    <w:tmpl w:val="CBAE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180EB0"/>
    <w:multiLevelType w:val="hybridMultilevel"/>
    <w:tmpl w:val="C9C2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3386A"/>
    <w:rsid w:val="000201D0"/>
    <w:rsid w:val="000B233E"/>
    <w:rsid w:val="001119CA"/>
    <w:rsid w:val="001F21FF"/>
    <w:rsid w:val="00437BEB"/>
    <w:rsid w:val="004624A1"/>
    <w:rsid w:val="0078650F"/>
    <w:rsid w:val="008118CC"/>
    <w:rsid w:val="00995900"/>
    <w:rsid w:val="00AE1FD7"/>
    <w:rsid w:val="00BA551E"/>
    <w:rsid w:val="00C670C6"/>
    <w:rsid w:val="00D3386A"/>
    <w:rsid w:val="00D516FC"/>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C1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IntenseReference">
    <w:name w:val="Intense Reference"/>
    <w:basedOn w:val="DefaultParagraphFont"/>
    <w:uiPriority w:val="32"/>
    <w:qFormat/>
    <w:rsid w:val="00D3386A"/>
    <w:rPr>
      <w:b/>
      <w:bCs/>
      <w:smallCaps/>
      <w:color w:val="D98F99" w:themeColor="accent2"/>
      <w:spacing w:val="5"/>
      <w:u w:val="single"/>
    </w:rPr>
  </w:style>
  <w:style w:type="character" w:styleId="Strong">
    <w:name w:val="Strong"/>
    <w:basedOn w:val="DefaultParagraphFont"/>
    <w:uiPriority w:val="22"/>
    <w:qFormat/>
    <w:rsid w:val="00D3386A"/>
    <w:rPr>
      <w:b/>
      <w:bCs/>
    </w:rPr>
  </w:style>
  <w:style w:type="character" w:styleId="BookTitle">
    <w:name w:val="Book Title"/>
    <w:basedOn w:val="DefaultParagraphFont"/>
    <w:uiPriority w:val="33"/>
    <w:qFormat/>
    <w:rsid w:val="001119CA"/>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IntenseReference">
    <w:name w:val="Intense Reference"/>
    <w:basedOn w:val="DefaultParagraphFont"/>
    <w:uiPriority w:val="32"/>
    <w:qFormat/>
    <w:rsid w:val="00D3386A"/>
    <w:rPr>
      <w:b/>
      <w:bCs/>
      <w:smallCaps/>
      <w:color w:val="D98F99" w:themeColor="accent2"/>
      <w:spacing w:val="5"/>
      <w:u w:val="single"/>
    </w:rPr>
  </w:style>
  <w:style w:type="character" w:styleId="Strong">
    <w:name w:val="Strong"/>
    <w:basedOn w:val="DefaultParagraphFont"/>
    <w:uiPriority w:val="22"/>
    <w:qFormat/>
    <w:rsid w:val="00D3386A"/>
    <w:rPr>
      <w:b/>
      <w:bCs/>
    </w:rPr>
  </w:style>
  <w:style w:type="character" w:styleId="BookTitle">
    <w:name w:val="Book Title"/>
    <w:basedOn w:val="DefaultParagraphFont"/>
    <w:uiPriority w:val="33"/>
    <w:qFormat/>
    <w:rsid w:val="001119C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04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20X:Applications:Microsoft%20Office%202011:Office:Media:Templates:Print%20Layout%20View:Resumes:Initials%20Resume.dotx" TargetMode="External"/></Relationship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6</TotalTime>
  <Pages>2</Pages>
  <Words>384</Words>
  <Characters>2195</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2574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Goldapp</dc:creator>
  <cp:keywords/>
  <dc:description/>
  <cp:lastModifiedBy>Allison Goldapp</cp:lastModifiedBy>
  <cp:revision>3</cp:revision>
  <dcterms:created xsi:type="dcterms:W3CDTF">2013-12-15T04:30:00Z</dcterms:created>
  <dcterms:modified xsi:type="dcterms:W3CDTF">2014-01-21T23:13:00Z</dcterms:modified>
  <cp:category/>
</cp:coreProperties>
</file>